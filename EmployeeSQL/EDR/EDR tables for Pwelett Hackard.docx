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890" w:type="dxa"/>
        <w:tblInd w:w="-7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50"/>
        <w:gridCol w:w="1440"/>
        <w:gridCol w:w="4670"/>
        <w:gridCol w:w="3430"/>
      </w:tblGrid>
      <w:tr w:rsidR="00E46643" w14:paraId="6AC0C5CC" w14:textId="77777777" w:rsidTr="0087115A">
        <w:tc>
          <w:tcPr>
            <w:tcW w:w="1350" w:type="dxa"/>
            <w:vMerge w:val="restart"/>
          </w:tcPr>
          <w:p w14:paraId="183E21DF" w14:textId="77777777" w:rsidR="00E46643" w:rsidRDefault="00E46643" w:rsidP="0087115A">
            <w:pPr>
              <w:pStyle w:val="Header"/>
            </w:pPr>
            <w:r w:rsidRPr="000A6878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6A35F36F" wp14:editId="32C8D659">
                  <wp:simplePos x="0" y="0"/>
                  <wp:positionH relativeFrom="column">
                    <wp:posOffset>-2032</wp:posOffset>
                  </wp:positionH>
                  <wp:positionV relativeFrom="paragraph">
                    <wp:posOffset>201203</wp:posOffset>
                  </wp:positionV>
                  <wp:extent cx="723900" cy="305014"/>
                  <wp:effectExtent l="0" t="0" r="0" b="0"/>
                  <wp:wrapNone/>
                  <wp:docPr id="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3633EE7-FD65-40DA-B1F2-BCC61E1704B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93633EE7-FD65-40DA-B1F2-BCC61E1704B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02" t="22504" r="17798" b="38185"/>
                          <a:stretch/>
                        </pic:blipFill>
                        <pic:spPr>
                          <a:xfrm>
                            <a:off x="0" y="0"/>
                            <a:ext cx="723900" cy="30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110" w:type="dxa"/>
            <w:gridSpan w:val="2"/>
          </w:tcPr>
          <w:p w14:paraId="22A616D8" w14:textId="77777777" w:rsidR="00E46643" w:rsidRDefault="00E46643" w:rsidP="0087115A">
            <w:pPr>
              <w:pStyle w:val="Header"/>
              <w:jc w:val="center"/>
            </w:pPr>
            <w:r w:rsidRPr="00E32069">
              <w:rPr>
                <w:sz w:val="32"/>
                <w:szCs w:val="32"/>
              </w:rPr>
              <w:t>Jeff Pinegar</w:t>
            </w:r>
          </w:p>
        </w:tc>
        <w:tc>
          <w:tcPr>
            <w:tcW w:w="3430" w:type="dxa"/>
            <w:vAlign w:val="center"/>
          </w:tcPr>
          <w:p w14:paraId="58C72419" w14:textId="77777777" w:rsidR="00E46643" w:rsidRDefault="00E46643" w:rsidP="0087115A">
            <w:pPr>
              <w:pStyle w:val="Header"/>
              <w:jc w:val="right"/>
            </w:pPr>
            <w:r>
              <w:t>jeffpinegar1@gmail.com</w:t>
            </w:r>
          </w:p>
        </w:tc>
      </w:tr>
      <w:tr w:rsidR="00E46643" w14:paraId="0B795C9E" w14:textId="77777777" w:rsidTr="0087115A">
        <w:tc>
          <w:tcPr>
            <w:tcW w:w="1350" w:type="dxa"/>
            <w:vMerge/>
          </w:tcPr>
          <w:p w14:paraId="00710079" w14:textId="77777777" w:rsidR="00E46643" w:rsidRDefault="00E46643" w:rsidP="0087115A">
            <w:pPr>
              <w:pStyle w:val="Header"/>
              <w:jc w:val="right"/>
            </w:pPr>
          </w:p>
        </w:tc>
        <w:tc>
          <w:tcPr>
            <w:tcW w:w="1440" w:type="dxa"/>
          </w:tcPr>
          <w:p w14:paraId="0A2BE1E0" w14:textId="77777777" w:rsidR="00E46643" w:rsidRDefault="00E46643" w:rsidP="00984D72">
            <w:pPr>
              <w:pStyle w:val="Header"/>
              <w:spacing w:before="60" w:after="60"/>
              <w:jc w:val="right"/>
            </w:pPr>
            <w:r>
              <w:t>Assignment:</w:t>
            </w:r>
          </w:p>
        </w:tc>
        <w:tc>
          <w:tcPr>
            <w:tcW w:w="4670" w:type="dxa"/>
          </w:tcPr>
          <w:p w14:paraId="5084FF87" w14:textId="01BFA3A8" w:rsidR="00E46643" w:rsidRDefault="00A6251A" w:rsidP="00984D72">
            <w:pPr>
              <w:pStyle w:val="Header"/>
              <w:spacing w:before="60" w:after="60"/>
            </w:pPr>
            <w:r>
              <w:t>SQL - Challenge</w:t>
            </w:r>
          </w:p>
        </w:tc>
        <w:tc>
          <w:tcPr>
            <w:tcW w:w="3430" w:type="dxa"/>
            <w:vAlign w:val="center"/>
          </w:tcPr>
          <w:p w14:paraId="194BC961" w14:textId="77777777" w:rsidR="00E46643" w:rsidRDefault="00E46643" w:rsidP="0087115A">
            <w:pPr>
              <w:pStyle w:val="Header"/>
              <w:jc w:val="right"/>
            </w:pPr>
            <w:r>
              <w:t>717-982-0516</w:t>
            </w:r>
          </w:p>
        </w:tc>
      </w:tr>
      <w:tr w:rsidR="00E46643" w14:paraId="31AA02D6" w14:textId="77777777" w:rsidTr="0087115A">
        <w:tc>
          <w:tcPr>
            <w:tcW w:w="1350" w:type="dxa"/>
            <w:vMerge/>
          </w:tcPr>
          <w:p w14:paraId="49E2CCB9" w14:textId="77777777" w:rsidR="00E46643" w:rsidRDefault="00E46643" w:rsidP="0087115A">
            <w:pPr>
              <w:pStyle w:val="Header"/>
              <w:jc w:val="right"/>
            </w:pPr>
          </w:p>
        </w:tc>
        <w:tc>
          <w:tcPr>
            <w:tcW w:w="1440" w:type="dxa"/>
          </w:tcPr>
          <w:p w14:paraId="1CD4BF4F" w14:textId="77777777" w:rsidR="00E46643" w:rsidRDefault="00E46643" w:rsidP="00984D72">
            <w:pPr>
              <w:pStyle w:val="Header"/>
              <w:spacing w:before="60" w:after="60"/>
              <w:jc w:val="right"/>
            </w:pPr>
            <w:r>
              <w:t>Due Date:</w:t>
            </w:r>
          </w:p>
        </w:tc>
        <w:tc>
          <w:tcPr>
            <w:tcW w:w="4670" w:type="dxa"/>
          </w:tcPr>
          <w:p w14:paraId="28BBF4F8" w14:textId="4EDC64D8" w:rsidR="00E46643" w:rsidRDefault="00A6251A" w:rsidP="00984D72">
            <w:pPr>
              <w:pStyle w:val="Header"/>
              <w:spacing w:before="60" w:after="60"/>
            </w:pPr>
            <w:r>
              <w:t>Nov. 30, 2022</w:t>
            </w:r>
          </w:p>
        </w:tc>
        <w:tc>
          <w:tcPr>
            <w:tcW w:w="3430" w:type="dxa"/>
            <w:vAlign w:val="center"/>
          </w:tcPr>
          <w:p w14:paraId="4DB19B92" w14:textId="77777777" w:rsidR="00E46643" w:rsidRDefault="00E46643" w:rsidP="0087115A">
            <w:pPr>
              <w:pStyle w:val="Header"/>
              <w:jc w:val="right"/>
            </w:pPr>
          </w:p>
        </w:tc>
      </w:tr>
    </w:tbl>
    <w:p w14:paraId="623B9A91" w14:textId="77777777" w:rsidR="00E46643" w:rsidRPr="00E46643" w:rsidRDefault="00E46643" w:rsidP="00872054">
      <w:pPr>
        <w:pStyle w:val="Title"/>
        <w:tabs>
          <w:tab w:val="clear" w:pos="3060"/>
        </w:tabs>
        <w:ind w:left="0"/>
        <w:rPr>
          <w:b/>
          <w:color w:val="373545" w:themeColor="text2"/>
          <w:sz w:val="16"/>
          <w:szCs w:val="16"/>
        </w:rPr>
      </w:pPr>
    </w:p>
    <w:p w14:paraId="23A589D0" w14:textId="709E291D" w:rsidR="00F34FA0" w:rsidRPr="00E32069" w:rsidRDefault="00A6251A" w:rsidP="00872054">
      <w:pPr>
        <w:pStyle w:val="Title"/>
        <w:tabs>
          <w:tab w:val="clear" w:pos="3060"/>
        </w:tabs>
        <w:ind w:left="0"/>
        <w:rPr>
          <w:b/>
          <w:color w:val="373545" w:themeColor="text2"/>
        </w:rPr>
      </w:pPr>
      <w:proofErr w:type="spellStart"/>
      <w:r>
        <w:rPr>
          <w:b/>
          <w:color w:val="373545" w:themeColor="text2"/>
        </w:rPr>
        <w:t>Pewlett</w:t>
      </w:r>
      <w:proofErr w:type="spellEnd"/>
      <w:r>
        <w:rPr>
          <w:b/>
          <w:color w:val="373545" w:themeColor="text2"/>
        </w:rPr>
        <w:t xml:space="preserve"> </w:t>
      </w:r>
      <w:proofErr w:type="spellStart"/>
      <w:r>
        <w:rPr>
          <w:b/>
          <w:color w:val="373545" w:themeColor="text2"/>
        </w:rPr>
        <w:t>Hackard</w:t>
      </w:r>
      <w:proofErr w:type="spellEnd"/>
      <w:r>
        <w:rPr>
          <w:b/>
          <w:color w:val="373545" w:themeColor="text2"/>
        </w:rPr>
        <w:t xml:space="preserve"> EDR </w:t>
      </w:r>
    </w:p>
    <w:p w14:paraId="75813D20" w14:textId="05A34864" w:rsidR="00A6251A" w:rsidRDefault="00A6251A" w:rsidP="00A6251A">
      <w:pPr>
        <w:pStyle w:val="Heading1"/>
      </w:pPr>
      <w:r>
        <w:t>Human Relations Schema (</w:t>
      </w:r>
      <w:proofErr w:type="spellStart"/>
      <w:r>
        <w:t>hr</w:t>
      </w:r>
      <w:proofErr w:type="spellEnd"/>
      <w:r>
        <w:t>)</w:t>
      </w:r>
    </w:p>
    <w:p w14:paraId="7A12F9B2" w14:textId="77777777" w:rsidR="00A6251A" w:rsidRDefault="00A6251A" w:rsidP="00A6251A">
      <w:pPr>
        <w:pStyle w:val="Heading2"/>
      </w:pPr>
      <w:r>
        <w:t>emp</w:t>
      </w:r>
    </w:p>
    <w:tbl>
      <w:tblPr>
        <w:tblW w:w="0" w:type="auto"/>
        <w:tblInd w:w="100" w:type="dxa"/>
        <w:tblLayout w:type="fixed"/>
        <w:tblCellMar>
          <w:top w:w="80" w:type="dxa"/>
          <w:left w:w="0" w:type="dxa"/>
          <w:bottom w:w="80" w:type="dxa"/>
          <w:right w:w="0" w:type="dxa"/>
        </w:tblCellMar>
        <w:tblLook w:val="0000" w:firstRow="0" w:lastRow="0" w:firstColumn="0" w:lastColumn="0" w:noHBand="0" w:noVBand="0"/>
      </w:tblPr>
      <w:tblGrid>
        <w:gridCol w:w="2268"/>
        <w:gridCol w:w="2267"/>
        <w:gridCol w:w="1134"/>
        <w:gridCol w:w="1134"/>
        <w:gridCol w:w="1134"/>
      </w:tblGrid>
      <w:tr w:rsidR="00A6251A" w14:paraId="442FA64A" w14:textId="77777777" w:rsidTr="004371DC">
        <w:tblPrEx>
          <w:tblCellMar>
            <w:left w:w="0" w:type="dxa"/>
            <w:right w:w="0" w:type="dxa"/>
          </w:tblCellMar>
        </w:tblPrEx>
        <w:trPr>
          <w:cantSplit/>
          <w:tblHeader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45021248" w14:textId="77777777" w:rsidR="00A6251A" w:rsidRDefault="00A6251A" w:rsidP="004371DC">
            <w:pPr>
              <w:pStyle w:val="HeadingTableRow"/>
            </w:pPr>
            <w:r>
              <w:t>Field</w:t>
            </w:r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7B842E4B" w14:textId="77777777" w:rsidR="00A6251A" w:rsidRDefault="00A6251A" w:rsidP="004371DC">
            <w:pPr>
              <w:pStyle w:val="HeadingTableRow"/>
            </w:pPr>
            <w:r>
              <w:t>Description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18F0E0CB" w14:textId="77777777" w:rsidR="00A6251A" w:rsidRDefault="00A6251A" w:rsidP="004371DC">
            <w:pPr>
              <w:pStyle w:val="HeadingTableRow"/>
            </w:pPr>
            <w:r>
              <w:t>Type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6BEC94CC" w14:textId="77777777" w:rsidR="00A6251A" w:rsidRDefault="00A6251A" w:rsidP="004371DC">
            <w:pPr>
              <w:pStyle w:val="HeadingTableRow"/>
            </w:pPr>
            <w:r>
              <w:t>Default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6E155A21" w14:textId="77777777" w:rsidR="00A6251A" w:rsidRDefault="00A6251A" w:rsidP="004371DC">
            <w:pPr>
              <w:pStyle w:val="HeadingTableRow"/>
            </w:pPr>
            <w:r>
              <w:t>Other</w:t>
            </w:r>
          </w:p>
        </w:tc>
      </w:tr>
      <w:tr w:rsidR="00A6251A" w14:paraId="289AC8AB" w14:textId="77777777" w:rsidTr="004371DC">
        <w:tblPrEx>
          <w:tblCellMar>
            <w:left w:w="0" w:type="dxa"/>
            <w:right w:w="0" w:type="dxa"/>
          </w:tblCellMar>
        </w:tblPrEx>
        <w:trPr>
          <w:cantSplit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730B39EC" w14:textId="77777777" w:rsidR="00A6251A" w:rsidRDefault="00A6251A" w:rsidP="004371DC">
            <w:pPr>
              <w:pStyle w:val="TableRow"/>
            </w:pPr>
            <w:proofErr w:type="spellStart"/>
            <w:r>
              <w:t>emp_id</w:t>
            </w:r>
            <w:proofErr w:type="spellEnd"/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10BA1929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4E63E846" w14:textId="77777777" w:rsidR="00A6251A" w:rsidRDefault="00A6251A" w:rsidP="004371DC">
            <w:pPr>
              <w:pStyle w:val="TableRow"/>
            </w:pPr>
            <w:r>
              <w:t>int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69D2AFFA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52B5EEE6" w14:textId="77777777" w:rsidR="00A6251A" w:rsidRDefault="00A6251A" w:rsidP="004371DC">
            <w:pPr>
              <w:pStyle w:val="TableRow"/>
            </w:pPr>
            <w:r>
              <w:t>PK</w:t>
            </w:r>
          </w:p>
        </w:tc>
      </w:tr>
      <w:tr w:rsidR="00A6251A" w14:paraId="24CC53BD" w14:textId="77777777" w:rsidTr="004371DC">
        <w:tblPrEx>
          <w:tblCellMar>
            <w:left w:w="0" w:type="dxa"/>
            <w:right w:w="0" w:type="dxa"/>
          </w:tblCellMar>
        </w:tblPrEx>
        <w:trPr>
          <w:cantSplit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55111D2A" w14:textId="77777777" w:rsidR="00A6251A" w:rsidRDefault="00A6251A" w:rsidP="004371DC">
            <w:pPr>
              <w:pStyle w:val="TableRow"/>
            </w:pPr>
            <w:proofErr w:type="spellStart"/>
            <w:r>
              <w:t>emp_title_id</w:t>
            </w:r>
            <w:proofErr w:type="spellEnd"/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0C98B452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594A5C05" w14:textId="77777777" w:rsidR="00A6251A" w:rsidRDefault="00A6251A" w:rsidP="004371DC">
            <w:pPr>
              <w:pStyle w:val="TableRow"/>
            </w:pPr>
            <w:proofErr w:type="gramStart"/>
            <w:r>
              <w:t>character(</w:t>
            </w:r>
            <w:proofErr w:type="gramEnd"/>
            <w:r>
              <w:t>5)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14B9086E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19852AEC" w14:textId="77777777" w:rsidR="00A6251A" w:rsidRDefault="00A6251A" w:rsidP="004371DC">
            <w:pPr>
              <w:pStyle w:val="TableRow"/>
            </w:pPr>
            <w:r>
              <w:t>FK</w:t>
            </w:r>
          </w:p>
        </w:tc>
      </w:tr>
      <w:tr w:rsidR="00A6251A" w14:paraId="68024999" w14:textId="77777777" w:rsidTr="004371DC">
        <w:tblPrEx>
          <w:tblCellMar>
            <w:left w:w="0" w:type="dxa"/>
            <w:right w:w="0" w:type="dxa"/>
          </w:tblCellMar>
        </w:tblPrEx>
        <w:trPr>
          <w:cantSplit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4DB52F62" w14:textId="77777777" w:rsidR="00A6251A" w:rsidRDefault="00A6251A" w:rsidP="004371DC">
            <w:pPr>
              <w:pStyle w:val="TableRow"/>
            </w:pPr>
            <w:proofErr w:type="spellStart"/>
            <w:r>
              <w:t>birth_date</w:t>
            </w:r>
            <w:proofErr w:type="spellEnd"/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3AE7A582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63C53D13" w14:textId="77777777" w:rsidR="00A6251A" w:rsidRDefault="00A6251A" w:rsidP="004371DC">
            <w:pPr>
              <w:pStyle w:val="TableRow"/>
            </w:pPr>
            <w:r>
              <w:t>date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20C4DB5E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3B207A58" w14:textId="77777777" w:rsidR="00A6251A" w:rsidRDefault="00A6251A" w:rsidP="004371DC">
            <w:pPr>
              <w:pStyle w:val="TableRow"/>
            </w:pPr>
          </w:p>
        </w:tc>
      </w:tr>
      <w:tr w:rsidR="00A6251A" w14:paraId="107ECA01" w14:textId="77777777" w:rsidTr="004371DC">
        <w:tblPrEx>
          <w:tblCellMar>
            <w:left w:w="0" w:type="dxa"/>
            <w:right w:w="0" w:type="dxa"/>
          </w:tblCellMar>
        </w:tblPrEx>
        <w:trPr>
          <w:cantSplit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3ACE654C" w14:textId="77777777" w:rsidR="00A6251A" w:rsidRDefault="00A6251A" w:rsidP="004371DC">
            <w:pPr>
              <w:pStyle w:val="TableRow"/>
            </w:pPr>
            <w:proofErr w:type="spellStart"/>
            <w:r>
              <w:t>first_name</w:t>
            </w:r>
            <w:proofErr w:type="spellEnd"/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1B10F1F9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741F9D5E" w14:textId="77777777" w:rsidR="00A6251A" w:rsidRDefault="00A6251A" w:rsidP="004371DC">
            <w:pPr>
              <w:pStyle w:val="TableRow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7BE51D06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1F977561" w14:textId="77777777" w:rsidR="00A6251A" w:rsidRDefault="00A6251A" w:rsidP="004371DC">
            <w:pPr>
              <w:pStyle w:val="TableRow"/>
            </w:pPr>
          </w:p>
        </w:tc>
      </w:tr>
      <w:tr w:rsidR="00A6251A" w14:paraId="0302A8A8" w14:textId="77777777" w:rsidTr="004371DC">
        <w:tblPrEx>
          <w:tblCellMar>
            <w:left w:w="0" w:type="dxa"/>
            <w:right w:w="0" w:type="dxa"/>
          </w:tblCellMar>
        </w:tblPrEx>
        <w:trPr>
          <w:cantSplit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6B1851F1" w14:textId="77777777" w:rsidR="00A6251A" w:rsidRDefault="00A6251A" w:rsidP="004371DC">
            <w:pPr>
              <w:pStyle w:val="TableRow"/>
            </w:pPr>
            <w:proofErr w:type="spellStart"/>
            <w:r>
              <w:t>last_name</w:t>
            </w:r>
            <w:proofErr w:type="spellEnd"/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1F0C72A1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3B964981" w14:textId="77777777" w:rsidR="00A6251A" w:rsidRDefault="00A6251A" w:rsidP="004371DC">
            <w:pPr>
              <w:pStyle w:val="TableRow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0F8EAA7D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6F2F41F8" w14:textId="77777777" w:rsidR="00A6251A" w:rsidRDefault="00A6251A" w:rsidP="004371DC">
            <w:pPr>
              <w:pStyle w:val="TableRow"/>
            </w:pPr>
          </w:p>
        </w:tc>
      </w:tr>
      <w:tr w:rsidR="00A6251A" w14:paraId="34AED36E" w14:textId="77777777" w:rsidTr="004371DC">
        <w:tblPrEx>
          <w:tblCellMar>
            <w:left w:w="0" w:type="dxa"/>
            <w:right w:w="0" w:type="dxa"/>
          </w:tblCellMar>
        </w:tblPrEx>
        <w:trPr>
          <w:cantSplit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180CD554" w14:textId="77777777" w:rsidR="00A6251A" w:rsidRDefault="00A6251A" w:rsidP="004371DC">
            <w:pPr>
              <w:pStyle w:val="TableRow"/>
            </w:pPr>
            <w:r>
              <w:t>sex</w:t>
            </w:r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3F60B602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7C3347EF" w14:textId="77777777" w:rsidR="00A6251A" w:rsidRDefault="00A6251A" w:rsidP="004371DC">
            <w:pPr>
              <w:pStyle w:val="TableRow"/>
            </w:pPr>
            <w:proofErr w:type="gramStart"/>
            <w:r>
              <w:t>character(</w:t>
            </w:r>
            <w:proofErr w:type="gramEnd"/>
            <w:r>
              <w:t>1)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565B9A87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13440CE1" w14:textId="77777777" w:rsidR="00A6251A" w:rsidRDefault="00A6251A" w:rsidP="004371DC">
            <w:pPr>
              <w:pStyle w:val="TableRow"/>
            </w:pPr>
          </w:p>
        </w:tc>
      </w:tr>
      <w:tr w:rsidR="00A6251A" w14:paraId="048A85CC" w14:textId="77777777" w:rsidTr="004371DC">
        <w:tblPrEx>
          <w:tblCellMar>
            <w:left w:w="0" w:type="dxa"/>
            <w:right w:w="0" w:type="dxa"/>
          </w:tblCellMar>
        </w:tblPrEx>
        <w:trPr>
          <w:cantSplit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31F1E593" w14:textId="77777777" w:rsidR="00A6251A" w:rsidRDefault="00A6251A" w:rsidP="004371DC">
            <w:pPr>
              <w:pStyle w:val="TableRow"/>
            </w:pPr>
            <w:proofErr w:type="spellStart"/>
            <w:r>
              <w:t>hire_date</w:t>
            </w:r>
            <w:proofErr w:type="spellEnd"/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2800FE3D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492628BA" w14:textId="77777777" w:rsidR="00A6251A" w:rsidRDefault="00A6251A" w:rsidP="004371DC">
            <w:pPr>
              <w:pStyle w:val="TableRow"/>
            </w:pPr>
            <w:r>
              <w:t>date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57F534BF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74F560AB" w14:textId="77777777" w:rsidR="00A6251A" w:rsidRDefault="00A6251A" w:rsidP="004371DC">
            <w:pPr>
              <w:pStyle w:val="TableRow"/>
            </w:pPr>
          </w:p>
        </w:tc>
      </w:tr>
    </w:tbl>
    <w:p w14:paraId="513B9862" w14:textId="77777777" w:rsidR="00A6251A" w:rsidRDefault="00A6251A" w:rsidP="00A6251A">
      <w:pPr>
        <w:pStyle w:val="Heading2"/>
      </w:pPr>
      <w:r>
        <w:t>salaries</w:t>
      </w:r>
    </w:p>
    <w:tbl>
      <w:tblPr>
        <w:tblW w:w="0" w:type="auto"/>
        <w:tblInd w:w="100" w:type="dxa"/>
        <w:tblLayout w:type="fixed"/>
        <w:tblCellMar>
          <w:top w:w="80" w:type="dxa"/>
          <w:left w:w="0" w:type="dxa"/>
          <w:bottom w:w="80" w:type="dxa"/>
          <w:right w:w="0" w:type="dxa"/>
        </w:tblCellMar>
        <w:tblLook w:val="0000" w:firstRow="0" w:lastRow="0" w:firstColumn="0" w:lastColumn="0" w:noHBand="0" w:noVBand="0"/>
      </w:tblPr>
      <w:tblGrid>
        <w:gridCol w:w="2268"/>
        <w:gridCol w:w="2267"/>
        <w:gridCol w:w="1134"/>
        <w:gridCol w:w="1134"/>
        <w:gridCol w:w="1134"/>
      </w:tblGrid>
      <w:tr w:rsidR="00A6251A" w14:paraId="562AF0CD" w14:textId="77777777" w:rsidTr="004371DC">
        <w:tblPrEx>
          <w:tblCellMar>
            <w:left w:w="0" w:type="dxa"/>
            <w:right w:w="0" w:type="dxa"/>
          </w:tblCellMar>
        </w:tblPrEx>
        <w:trPr>
          <w:cantSplit/>
          <w:tblHeader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7651C70F" w14:textId="77777777" w:rsidR="00A6251A" w:rsidRDefault="00A6251A" w:rsidP="004371DC">
            <w:pPr>
              <w:pStyle w:val="HeadingTableRow"/>
            </w:pPr>
            <w:r>
              <w:t>Field</w:t>
            </w:r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3A4E7406" w14:textId="77777777" w:rsidR="00A6251A" w:rsidRDefault="00A6251A" w:rsidP="004371DC">
            <w:pPr>
              <w:pStyle w:val="HeadingTableRow"/>
            </w:pPr>
            <w:r>
              <w:t>Description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6EC5E178" w14:textId="77777777" w:rsidR="00A6251A" w:rsidRDefault="00A6251A" w:rsidP="004371DC">
            <w:pPr>
              <w:pStyle w:val="HeadingTableRow"/>
            </w:pPr>
            <w:r>
              <w:t>Type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3867A9E3" w14:textId="77777777" w:rsidR="00A6251A" w:rsidRDefault="00A6251A" w:rsidP="004371DC">
            <w:pPr>
              <w:pStyle w:val="HeadingTableRow"/>
            </w:pPr>
            <w:r>
              <w:t>Default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7BED3584" w14:textId="77777777" w:rsidR="00A6251A" w:rsidRDefault="00A6251A" w:rsidP="004371DC">
            <w:pPr>
              <w:pStyle w:val="HeadingTableRow"/>
            </w:pPr>
            <w:r>
              <w:t>Other</w:t>
            </w:r>
          </w:p>
        </w:tc>
      </w:tr>
      <w:tr w:rsidR="00A6251A" w14:paraId="7EB400C3" w14:textId="77777777" w:rsidTr="004371DC">
        <w:tblPrEx>
          <w:tblCellMar>
            <w:left w:w="0" w:type="dxa"/>
            <w:right w:w="0" w:type="dxa"/>
          </w:tblCellMar>
        </w:tblPrEx>
        <w:trPr>
          <w:cantSplit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4864DF62" w14:textId="77777777" w:rsidR="00A6251A" w:rsidRDefault="00A6251A" w:rsidP="004371DC">
            <w:pPr>
              <w:pStyle w:val="TableRow"/>
            </w:pPr>
            <w:proofErr w:type="spellStart"/>
            <w:r>
              <w:t>emp_id</w:t>
            </w:r>
            <w:proofErr w:type="spellEnd"/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60DA968E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3CCEAB44" w14:textId="77777777" w:rsidR="00A6251A" w:rsidRDefault="00A6251A" w:rsidP="004371DC">
            <w:pPr>
              <w:pStyle w:val="TableRow"/>
            </w:pPr>
            <w:r>
              <w:t>int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5F8D15D6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428B8D2E" w14:textId="77777777" w:rsidR="00A6251A" w:rsidRDefault="00A6251A" w:rsidP="004371DC">
            <w:pPr>
              <w:pStyle w:val="TableRow"/>
            </w:pPr>
            <w:r>
              <w:t>FK</w:t>
            </w:r>
          </w:p>
        </w:tc>
      </w:tr>
      <w:tr w:rsidR="00A6251A" w14:paraId="6662EF61" w14:textId="77777777" w:rsidTr="004371DC">
        <w:tblPrEx>
          <w:tblCellMar>
            <w:left w:w="0" w:type="dxa"/>
            <w:right w:w="0" w:type="dxa"/>
          </w:tblCellMar>
        </w:tblPrEx>
        <w:trPr>
          <w:cantSplit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5A8E3DFC" w14:textId="77777777" w:rsidR="00A6251A" w:rsidRDefault="00A6251A" w:rsidP="004371DC">
            <w:pPr>
              <w:pStyle w:val="TableRow"/>
            </w:pPr>
            <w:r>
              <w:t>salaries</w:t>
            </w:r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1DECE436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23FBA22B" w14:textId="77777777" w:rsidR="00A6251A" w:rsidRDefault="00A6251A" w:rsidP="004371DC">
            <w:pPr>
              <w:pStyle w:val="TableRow"/>
            </w:pPr>
            <w:r>
              <w:t>money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07890818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2F08243C" w14:textId="77777777" w:rsidR="00A6251A" w:rsidRDefault="00A6251A" w:rsidP="004371DC">
            <w:pPr>
              <w:pStyle w:val="TableRow"/>
            </w:pPr>
          </w:p>
        </w:tc>
      </w:tr>
    </w:tbl>
    <w:p w14:paraId="7C86576B" w14:textId="77777777" w:rsidR="00A6251A" w:rsidRDefault="00A6251A" w:rsidP="00A6251A">
      <w:pPr>
        <w:pStyle w:val="Heading2"/>
      </w:pPr>
      <w:r>
        <w:t>titles</w:t>
      </w:r>
    </w:p>
    <w:tbl>
      <w:tblPr>
        <w:tblW w:w="0" w:type="auto"/>
        <w:tblInd w:w="100" w:type="dxa"/>
        <w:tblLayout w:type="fixed"/>
        <w:tblCellMar>
          <w:top w:w="80" w:type="dxa"/>
          <w:left w:w="0" w:type="dxa"/>
          <w:bottom w:w="80" w:type="dxa"/>
          <w:right w:w="0" w:type="dxa"/>
        </w:tblCellMar>
        <w:tblLook w:val="0000" w:firstRow="0" w:lastRow="0" w:firstColumn="0" w:lastColumn="0" w:noHBand="0" w:noVBand="0"/>
      </w:tblPr>
      <w:tblGrid>
        <w:gridCol w:w="2268"/>
        <w:gridCol w:w="2267"/>
        <w:gridCol w:w="1134"/>
        <w:gridCol w:w="1134"/>
        <w:gridCol w:w="1134"/>
      </w:tblGrid>
      <w:tr w:rsidR="00A6251A" w14:paraId="62F56C4D" w14:textId="77777777" w:rsidTr="004371DC">
        <w:tblPrEx>
          <w:tblCellMar>
            <w:left w:w="0" w:type="dxa"/>
            <w:right w:w="0" w:type="dxa"/>
          </w:tblCellMar>
        </w:tblPrEx>
        <w:trPr>
          <w:cantSplit/>
          <w:tblHeader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48D49563" w14:textId="77777777" w:rsidR="00A6251A" w:rsidRDefault="00A6251A" w:rsidP="004371DC">
            <w:pPr>
              <w:pStyle w:val="HeadingTableRow"/>
            </w:pPr>
            <w:r>
              <w:t>Field</w:t>
            </w:r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1E73D800" w14:textId="77777777" w:rsidR="00A6251A" w:rsidRDefault="00A6251A" w:rsidP="004371DC">
            <w:pPr>
              <w:pStyle w:val="HeadingTableRow"/>
            </w:pPr>
            <w:r>
              <w:t>Description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5D323417" w14:textId="77777777" w:rsidR="00A6251A" w:rsidRDefault="00A6251A" w:rsidP="004371DC">
            <w:pPr>
              <w:pStyle w:val="HeadingTableRow"/>
            </w:pPr>
            <w:r>
              <w:t>Type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6A054A1E" w14:textId="77777777" w:rsidR="00A6251A" w:rsidRDefault="00A6251A" w:rsidP="004371DC">
            <w:pPr>
              <w:pStyle w:val="HeadingTableRow"/>
            </w:pPr>
            <w:r>
              <w:t>Default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67F95316" w14:textId="77777777" w:rsidR="00A6251A" w:rsidRDefault="00A6251A" w:rsidP="004371DC">
            <w:pPr>
              <w:pStyle w:val="HeadingTableRow"/>
            </w:pPr>
            <w:r>
              <w:t>Other</w:t>
            </w:r>
          </w:p>
        </w:tc>
      </w:tr>
      <w:tr w:rsidR="00A6251A" w14:paraId="3C352A32" w14:textId="77777777" w:rsidTr="004371DC">
        <w:tblPrEx>
          <w:tblCellMar>
            <w:left w:w="0" w:type="dxa"/>
            <w:right w:w="0" w:type="dxa"/>
          </w:tblCellMar>
        </w:tblPrEx>
        <w:trPr>
          <w:cantSplit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7C48A2BB" w14:textId="77777777" w:rsidR="00A6251A" w:rsidRDefault="00A6251A" w:rsidP="004371DC">
            <w:pPr>
              <w:pStyle w:val="TableRow"/>
            </w:pPr>
            <w:proofErr w:type="spellStart"/>
            <w:r>
              <w:t>title_id</w:t>
            </w:r>
            <w:proofErr w:type="spellEnd"/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0997DB32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21C0B900" w14:textId="77777777" w:rsidR="00A6251A" w:rsidRDefault="00A6251A" w:rsidP="004371DC">
            <w:pPr>
              <w:pStyle w:val="TableRow"/>
            </w:pPr>
            <w:proofErr w:type="spellStart"/>
            <w:proofErr w:type="gramStart"/>
            <w:r>
              <w:t>charcter</w:t>
            </w:r>
            <w:proofErr w:type="spellEnd"/>
            <w:r>
              <w:t>(</w:t>
            </w:r>
            <w:proofErr w:type="gramEnd"/>
            <w:r>
              <w:t>5)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7985F270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22B2B0CB" w14:textId="77777777" w:rsidR="00A6251A" w:rsidRDefault="00A6251A" w:rsidP="004371DC">
            <w:pPr>
              <w:pStyle w:val="TableRow"/>
            </w:pPr>
            <w:r>
              <w:t>PK</w:t>
            </w:r>
          </w:p>
        </w:tc>
      </w:tr>
      <w:tr w:rsidR="00A6251A" w14:paraId="132B0C6B" w14:textId="77777777" w:rsidTr="004371DC">
        <w:tblPrEx>
          <w:tblCellMar>
            <w:left w:w="0" w:type="dxa"/>
            <w:right w:w="0" w:type="dxa"/>
          </w:tblCellMar>
        </w:tblPrEx>
        <w:trPr>
          <w:cantSplit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5EA0A0D2" w14:textId="77777777" w:rsidR="00A6251A" w:rsidRDefault="00A6251A" w:rsidP="004371DC">
            <w:pPr>
              <w:pStyle w:val="TableRow"/>
            </w:pPr>
            <w:r>
              <w:t>title</w:t>
            </w:r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53467E44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5266D8B5" w14:textId="77777777" w:rsidR="00A6251A" w:rsidRDefault="00A6251A" w:rsidP="004371DC">
            <w:pPr>
              <w:pStyle w:val="TableRow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4E948812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3334FF18" w14:textId="77777777" w:rsidR="00A6251A" w:rsidRDefault="00A6251A" w:rsidP="004371DC">
            <w:pPr>
              <w:pStyle w:val="TableRow"/>
            </w:pPr>
          </w:p>
        </w:tc>
      </w:tr>
    </w:tbl>
    <w:p w14:paraId="3C8B324C" w14:textId="41783AE6" w:rsidR="00A6251A" w:rsidRDefault="00A6251A" w:rsidP="00A6251A">
      <w:pPr>
        <w:pStyle w:val="Heading1"/>
        <w:pageBreakBefore/>
      </w:pPr>
      <w:r>
        <w:lastRenderedPageBreak/>
        <w:t>Department Schema (dept)</w:t>
      </w:r>
    </w:p>
    <w:p w14:paraId="75883065" w14:textId="3A968C25" w:rsidR="00A6251A" w:rsidRDefault="00A6251A" w:rsidP="00A6251A">
      <w:pPr>
        <w:pStyle w:val="Heading2"/>
      </w:pPr>
      <w:proofErr w:type="spellStart"/>
      <w:r>
        <w:t>dept_emp</w:t>
      </w:r>
      <w:proofErr w:type="spellEnd"/>
    </w:p>
    <w:tbl>
      <w:tblPr>
        <w:tblW w:w="0" w:type="auto"/>
        <w:tblInd w:w="100" w:type="dxa"/>
        <w:tblLayout w:type="fixed"/>
        <w:tblCellMar>
          <w:top w:w="80" w:type="dxa"/>
          <w:left w:w="0" w:type="dxa"/>
          <w:bottom w:w="80" w:type="dxa"/>
          <w:right w:w="0" w:type="dxa"/>
        </w:tblCellMar>
        <w:tblLook w:val="0000" w:firstRow="0" w:lastRow="0" w:firstColumn="0" w:lastColumn="0" w:noHBand="0" w:noVBand="0"/>
      </w:tblPr>
      <w:tblGrid>
        <w:gridCol w:w="2268"/>
        <w:gridCol w:w="2267"/>
        <w:gridCol w:w="1134"/>
        <w:gridCol w:w="1134"/>
        <w:gridCol w:w="1134"/>
      </w:tblGrid>
      <w:tr w:rsidR="00A6251A" w14:paraId="27C881E3" w14:textId="77777777" w:rsidTr="004371DC">
        <w:tblPrEx>
          <w:tblCellMar>
            <w:left w:w="0" w:type="dxa"/>
            <w:right w:w="0" w:type="dxa"/>
          </w:tblCellMar>
        </w:tblPrEx>
        <w:trPr>
          <w:cantSplit/>
          <w:tblHeader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04B5967F" w14:textId="77777777" w:rsidR="00A6251A" w:rsidRDefault="00A6251A" w:rsidP="004371DC">
            <w:pPr>
              <w:pStyle w:val="HeadingTableRow"/>
            </w:pPr>
            <w:r>
              <w:t>Field</w:t>
            </w:r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455B26BB" w14:textId="77777777" w:rsidR="00A6251A" w:rsidRDefault="00A6251A" w:rsidP="004371DC">
            <w:pPr>
              <w:pStyle w:val="HeadingTableRow"/>
            </w:pPr>
            <w:r>
              <w:t>Description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54E9AE4C" w14:textId="77777777" w:rsidR="00A6251A" w:rsidRDefault="00A6251A" w:rsidP="004371DC">
            <w:pPr>
              <w:pStyle w:val="HeadingTableRow"/>
            </w:pPr>
            <w:r>
              <w:t>Type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23D075B3" w14:textId="77777777" w:rsidR="00A6251A" w:rsidRDefault="00A6251A" w:rsidP="004371DC">
            <w:pPr>
              <w:pStyle w:val="HeadingTableRow"/>
            </w:pPr>
            <w:r>
              <w:t>Default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0F401093" w14:textId="77777777" w:rsidR="00A6251A" w:rsidRDefault="00A6251A" w:rsidP="004371DC">
            <w:pPr>
              <w:pStyle w:val="HeadingTableRow"/>
            </w:pPr>
            <w:r>
              <w:t>Other</w:t>
            </w:r>
          </w:p>
        </w:tc>
      </w:tr>
      <w:tr w:rsidR="00A6251A" w14:paraId="406A55AF" w14:textId="77777777" w:rsidTr="004371DC">
        <w:tblPrEx>
          <w:tblCellMar>
            <w:left w:w="0" w:type="dxa"/>
            <w:right w:w="0" w:type="dxa"/>
          </w:tblCellMar>
        </w:tblPrEx>
        <w:trPr>
          <w:cantSplit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522BBAEE" w14:textId="77777777" w:rsidR="00A6251A" w:rsidRDefault="00A6251A" w:rsidP="004371DC">
            <w:pPr>
              <w:pStyle w:val="TableRow"/>
            </w:pPr>
            <w:proofErr w:type="spellStart"/>
            <w:r>
              <w:t>emp_id</w:t>
            </w:r>
            <w:proofErr w:type="spellEnd"/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72AF11A7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414521AA" w14:textId="77777777" w:rsidR="00A6251A" w:rsidRDefault="00A6251A" w:rsidP="004371DC">
            <w:pPr>
              <w:pStyle w:val="TableRow"/>
            </w:pPr>
            <w:r>
              <w:t>int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1429431D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0E006689" w14:textId="77777777" w:rsidR="00A6251A" w:rsidRDefault="00A6251A" w:rsidP="004371DC">
            <w:pPr>
              <w:pStyle w:val="TableRow"/>
            </w:pPr>
            <w:r>
              <w:t>PK, FK</w:t>
            </w:r>
          </w:p>
        </w:tc>
      </w:tr>
      <w:tr w:rsidR="00A6251A" w14:paraId="62E6F909" w14:textId="77777777" w:rsidTr="004371DC">
        <w:tblPrEx>
          <w:tblCellMar>
            <w:left w:w="0" w:type="dxa"/>
            <w:right w:w="0" w:type="dxa"/>
          </w:tblCellMar>
        </w:tblPrEx>
        <w:trPr>
          <w:cantSplit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4A65F217" w14:textId="77777777" w:rsidR="00A6251A" w:rsidRDefault="00A6251A" w:rsidP="004371DC">
            <w:pPr>
              <w:pStyle w:val="TableRow"/>
            </w:pPr>
            <w:proofErr w:type="spellStart"/>
            <w:r>
              <w:t>dept_id</w:t>
            </w:r>
            <w:proofErr w:type="spellEnd"/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44053C30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17E2E37E" w14:textId="77777777" w:rsidR="00A6251A" w:rsidRDefault="00A6251A" w:rsidP="004371DC">
            <w:pPr>
              <w:pStyle w:val="TableRow"/>
            </w:pPr>
            <w:proofErr w:type="gramStart"/>
            <w:r>
              <w:t>char(</w:t>
            </w:r>
            <w:proofErr w:type="gramEnd"/>
            <w:r>
              <w:t>4)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763E1B62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47AD6ACC" w14:textId="77777777" w:rsidR="00A6251A" w:rsidRDefault="00A6251A" w:rsidP="004371DC">
            <w:pPr>
              <w:pStyle w:val="TableRow"/>
            </w:pPr>
            <w:r>
              <w:t>PK, FK</w:t>
            </w:r>
          </w:p>
        </w:tc>
      </w:tr>
    </w:tbl>
    <w:p w14:paraId="51ECC1CF" w14:textId="77777777" w:rsidR="00A6251A" w:rsidRDefault="00A6251A" w:rsidP="00A6251A">
      <w:pPr>
        <w:pStyle w:val="Heading2"/>
      </w:pPr>
      <w:proofErr w:type="spellStart"/>
      <w:r>
        <w:t>dept_mgr</w:t>
      </w:r>
      <w:proofErr w:type="spellEnd"/>
    </w:p>
    <w:tbl>
      <w:tblPr>
        <w:tblW w:w="0" w:type="auto"/>
        <w:tblInd w:w="100" w:type="dxa"/>
        <w:tblLayout w:type="fixed"/>
        <w:tblCellMar>
          <w:top w:w="80" w:type="dxa"/>
          <w:left w:w="0" w:type="dxa"/>
          <w:bottom w:w="80" w:type="dxa"/>
          <w:right w:w="0" w:type="dxa"/>
        </w:tblCellMar>
        <w:tblLook w:val="0000" w:firstRow="0" w:lastRow="0" w:firstColumn="0" w:lastColumn="0" w:noHBand="0" w:noVBand="0"/>
      </w:tblPr>
      <w:tblGrid>
        <w:gridCol w:w="2268"/>
        <w:gridCol w:w="2267"/>
        <w:gridCol w:w="1134"/>
        <w:gridCol w:w="1134"/>
        <w:gridCol w:w="1134"/>
      </w:tblGrid>
      <w:tr w:rsidR="00A6251A" w14:paraId="4250A464" w14:textId="77777777" w:rsidTr="004371DC">
        <w:tblPrEx>
          <w:tblCellMar>
            <w:left w:w="0" w:type="dxa"/>
            <w:right w:w="0" w:type="dxa"/>
          </w:tblCellMar>
        </w:tblPrEx>
        <w:trPr>
          <w:cantSplit/>
          <w:tblHeader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02D3FF7D" w14:textId="77777777" w:rsidR="00A6251A" w:rsidRDefault="00A6251A" w:rsidP="004371DC">
            <w:pPr>
              <w:pStyle w:val="HeadingTableRow"/>
            </w:pPr>
            <w:r>
              <w:t>Field</w:t>
            </w:r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19FD175C" w14:textId="77777777" w:rsidR="00A6251A" w:rsidRDefault="00A6251A" w:rsidP="004371DC">
            <w:pPr>
              <w:pStyle w:val="HeadingTableRow"/>
            </w:pPr>
            <w:r>
              <w:t>Description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1D75D9B3" w14:textId="77777777" w:rsidR="00A6251A" w:rsidRDefault="00A6251A" w:rsidP="004371DC">
            <w:pPr>
              <w:pStyle w:val="HeadingTableRow"/>
            </w:pPr>
            <w:r>
              <w:t>Type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4D2D7820" w14:textId="77777777" w:rsidR="00A6251A" w:rsidRDefault="00A6251A" w:rsidP="004371DC">
            <w:pPr>
              <w:pStyle w:val="HeadingTableRow"/>
            </w:pPr>
            <w:r>
              <w:t>Default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64664421" w14:textId="77777777" w:rsidR="00A6251A" w:rsidRDefault="00A6251A" w:rsidP="004371DC">
            <w:pPr>
              <w:pStyle w:val="HeadingTableRow"/>
            </w:pPr>
            <w:r>
              <w:t>Other</w:t>
            </w:r>
          </w:p>
        </w:tc>
      </w:tr>
      <w:tr w:rsidR="00A6251A" w14:paraId="063E0F54" w14:textId="77777777" w:rsidTr="004371DC">
        <w:tblPrEx>
          <w:tblCellMar>
            <w:left w:w="0" w:type="dxa"/>
            <w:right w:w="0" w:type="dxa"/>
          </w:tblCellMar>
        </w:tblPrEx>
        <w:trPr>
          <w:cantSplit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2ABF7A94" w14:textId="77777777" w:rsidR="00A6251A" w:rsidRDefault="00A6251A" w:rsidP="004371DC">
            <w:pPr>
              <w:pStyle w:val="TableRow"/>
            </w:pPr>
            <w:proofErr w:type="spellStart"/>
            <w:r>
              <w:t>dept_id</w:t>
            </w:r>
            <w:proofErr w:type="spellEnd"/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0ECE48F9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1AD23DB2" w14:textId="77777777" w:rsidR="00A6251A" w:rsidRDefault="00A6251A" w:rsidP="004371DC">
            <w:pPr>
              <w:pStyle w:val="TableRow"/>
            </w:pPr>
            <w:proofErr w:type="gramStart"/>
            <w:r>
              <w:t>char(</w:t>
            </w:r>
            <w:proofErr w:type="gramEnd"/>
            <w:r>
              <w:t>4)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0E9582D9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18C9869E" w14:textId="77777777" w:rsidR="00A6251A" w:rsidRDefault="00A6251A" w:rsidP="004371DC">
            <w:pPr>
              <w:pStyle w:val="TableRow"/>
            </w:pPr>
            <w:r>
              <w:t>PK, FK</w:t>
            </w:r>
          </w:p>
        </w:tc>
      </w:tr>
      <w:tr w:rsidR="00A6251A" w14:paraId="50D4FD0C" w14:textId="77777777" w:rsidTr="004371DC">
        <w:tblPrEx>
          <w:tblCellMar>
            <w:left w:w="0" w:type="dxa"/>
            <w:right w:w="0" w:type="dxa"/>
          </w:tblCellMar>
        </w:tblPrEx>
        <w:trPr>
          <w:cantSplit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15DEB846" w14:textId="77777777" w:rsidR="00A6251A" w:rsidRDefault="00A6251A" w:rsidP="004371DC">
            <w:pPr>
              <w:pStyle w:val="TableRow"/>
            </w:pPr>
            <w:proofErr w:type="spellStart"/>
            <w:r>
              <w:t>emp_id</w:t>
            </w:r>
            <w:proofErr w:type="spellEnd"/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1C501618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476C6731" w14:textId="77777777" w:rsidR="00A6251A" w:rsidRDefault="00A6251A" w:rsidP="004371DC">
            <w:pPr>
              <w:pStyle w:val="TableRow"/>
            </w:pPr>
            <w:r>
              <w:t>int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24BF9FCA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6661CBD1" w14:textId="77777777" w:rsidR="00A6251A" w:rsidRDefault="00A6251A" w:rsidP="004371DC">
            <w:pPr>
              <w:pStyle w:val="TableRow"/>
            </w:pPr>
            <w:r>
              <w:t>PK, FK</w:t>
            </w:r>
          </w:p>
        </w:tc>
      </w:tr>
    </w:tbl>
    <w:p w14:paraId="15FC9353" w14:textId="77777777" w:rsidR="00A6251A" w:rsidRDefault="00A6251A" w:rsidP="00A6251A">
      <w:pPr>
        <w:pStyle w:val="Heading2"/>
      </w:pPr>
      <w:r>
        <w:t>depts</w:t>
      </w:r>
    </w:p>
    <w:tbl>
      <w:tblPr>
        <w:tblW w:w="0" w:type="auto"/>
        <w:tblInd w:w="100" w:type="dxa"/>
        <w:tblLayout w:type="fixed"/>
        <w:tblCellMar>
          <w:top w:w="80" w:type="dxa"/>
          <w:left w:w="0" w:type="dxa"/>
          <w:bottom w:w="80" w:type="dxa"/>
          <w:right w:w="0" w:type="dxa"/>
        </w:tblCellMar>
        <w:tblLook w:val="0000" w:firstRow="0" w:lastRow="0" w:firstColumn="0" w:lastColumn="0" w:noHBand="0" w:noVBand="0"/>
      </w:tblPr>
      <w:tblGrid>
        <w:gridCol w:w="2268"/>
        <w:gridCol w:w="2267"/>
        <w:gridCol w:w="1134"/>
        <w:gridCol w:w="1134"/>
        <w:gridCol w:w="1134"/>
      </w:tblGrid>
      <w:tr w:rsidR="00A6251A" w14:paraId="00CABCBA" w14:textId="77777777" w:rsidTr="004371DC">
        <w:tblPrEx>
          <w:tblCellMar>
            <w:left w:w="0" w:type="dxa"/>
            <w:right w:w="0" w:type="dxa"/>
          </w:tblCellMar>
        </w:tblPrEx>
        <w:trPr>
          <w:cantSplit/>
          <w:tblHeader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15AC8217" w14:textId="77777777" w:rsidR="00A6251A" w:rsidRDefault="00A6251A" w:rsidP="004371DC">
            <w:pPr>
              <w:pStyle w:val="HeadingTableRow"/>
            </w:pPr>
            <w:r>
              <w:t>Field</w:t>
            </w:r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160762E8" w14:textId="77777777" w:rsidR="00A6251A" w:rsidRDefault="00A6251A" w:rsidP="004371DC">
            <w:pPr>
              <w:pStyle w:val="HeadingTableRow"/>
            </w:pPr>
            <w:r>
              <w:t>Description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346A1AC0" w14:textId="77777777" w:rsidR="00A6251A" w:rsidRDefault="00A6251A" w:rsidP="004371DC">
            <w:pPr>
              <w:pStyle w:val="HeadingTableRow"/>
            </w:pPr>
            <w:r>
              <w:t>Type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659101A1" w14:textId="77777777" w:rsidR="00A6251A" w:rsidRDefault="00A6251A" w:rsidP="004371DC">
            <w:pPr>
              <w:pStyle w:val="HeadingTableRow"/>
            </w:pPr>
            <w:r>
              <w:t>Default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005AA0"/>
            <w:tcMar>
              <w:left w:w="80" w:type="dxa"/>
              <w:right w:w="80" w:type="dxa"/>
            </w:tcMar>
          </w:tcPr>
          <w:p w14:paraId="06F85B14" w14:textId="77777777" w:rsidR="00A6251A" w:rsidRDefault="00A6251A" w:rsidP="004371DC">
            <w:pPr>
              <w:pStyle w:val="HeadingTableRow"/>
            </w:pPr>
            <w:r>
              <w:t>Other</w:t>
            </w:r>
          </w:p>
        </w:tc>
      </w:tr>
      <w:tr w:rsidR="00A6251A" w14:paraId="5240086B" w14:textId="77777777" w:rsidTr="004371DC">
        <w:tblPrEx>
          <w:tblCellMar>
            <w:left w:w="0" w:type="dxa"/>
            <w:right w:w="0" w:type="dxa"/>
          </w:tblCellMar>
        </w:tblPrEx>
        <w:trPr>
          <w:cantSplit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7CB6D05B" w14:textId="77777777" w:rsidR="00A6251A" w:rsidRDefault="00A6251A" w:rsidP="004371DC">
            <w:pPr>
              <w:pStyle w:val="TableRow"/>
            </w:pPr>
            <w:proofErr w:type="spellStart"/>
            <w:r>
              <w:t>dept_id</w:t>
            </w:r>
            <w:proofErr w:type="spellEnd"/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0C643A62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7C208243" w14:textId="77777777" w:rsidR="00A6251A" w:rsidRDefault="00A6251A" w:rsidP="004371DC">
            <w:pPr>
              <w:pStyle w:val="TableRow"/>
            </w:pPr>
            <w:proofErr w:type="gramStart"/>
            <w:r>
              <w:t>char(</w:t>
            </w:r>
            <w:proofErr w:type="gramEnd"/>
            <w:r>
              <w:t>4)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06323B2E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tcMar>
              <w:left w:w="80" w:type="dxa"/>
              <w:right w:w="80" w:type="dxa"/>
            </w:tcMar>
          </w:tcPr>
          <w:p w14:paraId="50150A7C" w14:textId="77777777" w:rsidR="00A6251A" w:rsidRDefault="00A6251A" w:rsidP="004371DC">
            <w:pPr>
              <w:pStyle w:val="TableRow"/>
            </w:pPr>
            <w:r>
              <w:t>PK</w:t>
            </w:r>
          </w:p>
        </w:tc>
      </w:tr>
      <w:tr w:rsidR="00A6251A" w14:paraId="17934D0A" w14:textId="77777777" w:rsidTr="004371DC">
        <w:tblPrEx>
          <w:tblCellMar>
            <w:left w:w="0" w:type="dxa"/>
            <w:right w:w="0" w:type="dxa"/>
          </w:tblCellMar>
        </w:tblPrEx>
        <w:trPr>
          <w:cantSplit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7D8FD4BF" w14:textId="77777777" w:rsidR="00A6251A" w:rsidRDefault="00A6251A" w:rsidP="004371DC">
            <w:pPr>
              <w:pStyle w:val="TableRow"/>
            </w:pPr>
            <w:proofErr w:type="spellStart"/>
            <w:r>
              <w:t>dept_name</w:t>
            </w:r>
            <w:proofErr w:type="spellEnd"/>
          </w:p>
        </w:tc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11E1A876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19088120" w14:textId="77777777" w:rsidR="00A6251A" w:rsidRDefault="00A6251A" w:rsidP="004371DC">
            <w:pPr>
              <w:pStyle w:val="TableRow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764E5C53" w14:textId="77777777" w:rsidR="00A6251A" w:rsidRDefault="00A6251A" w:rsidP="004371DC">
            <w:pPr>
              <w:pStyle w:val="TableRow"/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F5F6F6"/>
            <w:tcMar>
              <w:left w:w="80" w:type="dxa"/>
              <w:right w:w="80" w:type="dxa"/>
            </w:tcMar>
          </w:tcPr>
          <w:p w14:paraId="3738C2BB" w14:textId="77777777" w:rsidR="00A6251A" w:rsidRDefault="00A6251A" w:rsidP="004371DC">
            <w:pPr>
              <w:pStyle w:val="TableRow"/>
            </w:pPr>
          </w:p>
        </w:tc>
      </w:tr>
    </w:tbl>
    <w:p w14:paraId="08FF2897" w14:textId="77777777" w:rsidR="00A6251A" w:rsidRDefault="00A6251A" w:rsidP="00A6251A"/>
    <w:p w14:paraId="26D23B34" w14:textId="77777777" w:rsidR="00E46643" w:rsidRDefault="00E46643" w:rsidP="00C3692B">
      <w:pPr>
        <w:pStyle w:val="Body"/>
      </w:pPr>
    </w:p>
    <w:sectPr w:rsidR="00E46643" w:rsidSect="00E4664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 w:code="1"/>
      <w:pgMar w:top="432" w:right="1440" w:bottom="1440" w:left="1440" w:header="432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81DD63" w14:textId="77777777" w:rsidR="00B7052D" w:rsidRDefault="00B7052D" w:rsidP="006E7933">
      <w:pPr>
        <w:spacing w:after="0" w:line="240" w:lineRule="auto"/>
      </w:pPr>
      <w:r>
        <w:separator/>
      </w:r>
    </w:p>
  </w:endnote>
  <w:endnote w:type="continuationSeparator" w:id="0">
    <w:p w14:paraId="538960FD" w14:textId="77777777" w:rsidR="00B7052D" w:rsidRDefault="00B7052D" w:rsidP="006E79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E5CF72F6-97E0-49E3-AE44-B3072199160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01683ACB-BD09-4851-AD7B-EDBC3F384800}"/>
    <w:embedBold r:id="rId3" w:fontKey="{CF811209-AF94-45E8-83B1-ABF7A4972145}"/>
    <w:embedItalic r:id="rId4" w:fontKey="{A786A94C-B04C-48FB-8267-D23F274772F9}"/>
    <w:embedBoldItalic r:id="rId5" w:fontKey="{A1FEA1AC-D1A7-49A4-9008-A1A6A90D616D}"/>
  </w:font>
  <w:font w:name="Gill Alt One MT">
    <w:panose1 w:val="020B0502020104020203"/>
    <w:charset w:val="00"/>
    <w:family w:val="swiss"/>
    <w:pitch w:val="variable"/>
    <w:sig w:usb0="00000003" w:usb1="00000000" w:usb2="00000000" w:usb3="00000000" w:csb0="00000001" w:csb1="00000000"/>
    <w:embedRegular r:id="rId6" w:fontKey="{090A6BED-4659-4AC5-8243-9472A066EF03}"/>
    <w:embedBold r:id="rId7" w:fontKey="{B1CFAA58-B02C-46E1-A396-E3330CBC926F}"/>
    <w:embedItalic r:id="rId8" w:fontKey="{481C715B-9B64-4FE5-9B17-567D87A264FC}"/>
    <w:embedBoldItalic r:id="rId9" w:fontKey="{D8A3FDDE-4199-48E8-9E2A-4EA21E83BB68}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6A8E773F-6679-4530-8731-D8B3FB36EE6B}"/>
    <w:embedBold r:id="rId11" w:fontKey="{D195EC6D-9FA5-4187-94F7-DE53971F2866}"/>
    <w:embedItalic r:id="rId12" w:fontKey="{582095DA-B716-4F40-88FF-A171BFB86E4F}"/>
    <w:embedBoldItalic r:id="rId13" w:fontKey="{B874F5AC-523F-4E00-8711-C65C8F4CD45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4" w:fontKey="{A964E8C3-D84D-4C18-AF1A-A51B73FCF65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8E42EFED-38D8-47C1-B992-E1005A7EB2FD}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6A98B9" w14:textId="77777777" w:rsidR="00626104" w:rsidRDefault="0062610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27FEC5" w14:textId="77777777" w:rsidR="00260D60" w:rsidRPr="003F0A3A" w:rsidRDefault="003F0A3A">
    <w:pPr>
      <w:pStyle w:val="Footer"/>
      <w:rPr>
        <w:sz w:val="12"/>
        <w:szCs w:val="12"/>
      </w:rPr>
    </w:pPr>
    <w:r>
      <w:rPr>
        <w:sz w:val="12"/>
        <w:szCs w:val="12"/>
      </w:rPr>
      <w:t xml:space="preserve"> </w:t>
    </w:r>
  </w:p>
  <w:tbl>
    <w:tblPr>
      <w:tblW w:w="5674" w:type="pct"/>
      <w:tblInd w:w="-623" w:type="dxa"/>
      <w:tblBorders>
        <w:top w:val="single" w:sz="4" w:space="0" w:color="CDDDE1" w:themeColor="accent5" w:themeTint="66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650"/>
      <w:gridCol w:w="1980"/>
      <w:gridCol w:w="992"/>
    </w:tblGrid>
    <w:tr w:rsidR="003F0A3A" w:rsidRPr="00F64C8F" w14:paraId="7472E738" w14:textId="77777777" w:rsidTr="003F0A3A">
      <w:tc>
        <w:tcPr>
          <w:tcW w:w="3601" w:type="pct"/>
          <w:vAlign w:val="center"/>
        </w:tcPr>
        <w:p w14:paraId="65659FB5" w14:textId="032FDA57" w:rsidR="003F0A3A" w:rsidRPr="00F64C8F" w:rsidRDefault="00626104" w:rsidP="003F0A3A">
          <w:pPr>
            <w:pStyle w:val="Footer"/>
            <w:rPr>
              <w:sz w:val="18"/>
            </w:rPr>
          </w:pPr>
          <w:r>
            <w:rPr>
              <w:i/>
              <w:sz w:val="18"/>
            </w:rPr>
            <w:t xml:space="preserve">Pinegar - </w:t>
          </w:r>
          <w:r w:rsidR="003F0A3A">
            <w:rPr>
              <w:i/>
              <w:sz w:val="18"/>
            </w:rPr>
            <w:fldChar w:fldCharType="begin"/>
          </w:r>
          <w:r w:rsidR="003F0A3A">
            <w:rPr>
              <w:i/>
              <w:sz w:val="18"/>
            </w:rPr>
            <w:instrText xml:space="preserve"> STYLEREF  Title  \* MERGEFORMAT </w:instrText>
          </w:r>
          <w:r w:rsidR="00A6251A">
            <w:rPr>
              <w:i/>
              <w:sz w:val="18"/>
            </w:rPr>
            <w:fldChar w:fldCharType="separate"/>
          </w:r>
          <w:r w:rsidR="00A6251A">
            <w:rPr>
              <w:i/>
              <w:noProof/>
              <w:sz w:val="18"/>
            </w:rPr>
            <w:t>Pewlett Hackard EDR</w:t>
          </w:r>
          <w:r w:rsidR="003F0A3A">
            <w:rPr>
              <w:i/>
              <w:sz w:val="18"/>
            </w:rPr>
            <w:fldChar w:fldCharType="end"/>
          </w:r>
          <w:r w:rsidR="003F0A3A">
            <w:rPr>
              <w:i/>
              <w:sz w:val="18"/>
            </w:rPr>
            <w:t xml:space="preserve"> </w:t>
          </w:r>
        </w:p>
      </w:tc>
      <w:tc>
        <w:tcPr>
          <w:tcW w:w="932" w:type="pct"/>
          <w:shd w:val="clear" w:color="auto" w:fill="auto"/>
          <w:vAlign w:val="center"/>
        </w:tcPr>
        <w:p w14:paraId="06ACE249" w14:textId="77777777" w:rsidR="003F0A3A" w:rsidRPr="00F64C8F" w:rsidRDefault="003F0A3A" w:rsidP="003F0A3A">
          <w:pPr>
            <w:pStyle w:val="Footer"/>
            <w:rPr>
              <w:noProof/>
              <w:color w:val="FFFFFF"/>
              <w:sz w:val="18"/>
            </w:rPr>
          </w:pPr>
          <w:r w:rsidRPr="00F64C8F">
            <w:rPr>
              <w:noProof/>
              <w:sz w:val="18"/>
            </w:rPr>
            <w:t xml:space="preserve">Version:  </w:t>
          </w:r>
          <w:r w:rsidRPr="00F64C8F">
            <w:rPr>
              <w:noProof/>
              <w:sz w:val="18"/>
            </w:rPr>
            <w:fldChar w:fldCharType="begin"/>
          </w:r>
          <w:r w:rsidRPr="00F64C8F">
            <w:rPr>
              <w:noProof/>
              <w:sz w:val="18"/>
            </w:rPr>
            <w:instrText xml:space="preserve"> SAVEDATE  \@ "yyyyMMddHH"  \* MERGEFORMAT </w:instrText>
          </w:r>
          <w:r w:rsidRPr="00F64C8F">
            <w:rPr>
              <w:noProof/>
              <w:sz w:val="18"/>
            </w:rPr>
            <w:fldChar w:fldCharType="separate"/>
          </w:r>
          <w:r w:rsidR="00A6251A">
            <w:rPr>
              <w:noProof/>
              <w:sz w:val="18"/>
            </w:rPr>
            <w:t>0000000000</w:t>
          </w:r>
          <w:r w:rsidRPr="00F64C8F">
            <w:rPr>
              <w:noProof/>
              <w:sz w:val="18"/>
            </w:rPr>
            <w:fldChar w:fldCharType="end"/>
          </w:r>
          <w:r w:rsidRPr="00F64C8F">
            <w:rPr>
              <w:noProof/>
              <w:color w:val="FFFFFF"/>
              <w:sz w:val="18"/>
            </w:rPr>
            <w:t xml:space="preserve"> </w:t>
          </w:r>
        </w:p>
      </w:tc>
      <w:tc>
        <w:tcPr>
          <w:tcW w:w="467" w:type="pct"/>
          <w:shd w:val="clear" w:color="auto" w:fill="CDDDE1" w:themeFill="accent5" w:themeFillTint="66"/>
          <w:vAlign w:val="center"/>
        </w:tcPr>
        <w:p w14:paraId="3171C3D7" w14:textId="77777777" w:rsidR="003F0A3A" w:rsidRPr="00F64C8F" w:rsidRDefault="003F0A3A" w:rsidP="003F0A3A">
          <w:pPr>
            <w:pStyle w:val="Footer"/>
            <w:jc w:val="center"/>
            <w:rPr>
              <w:b/>
              <w:noProof/>
              <w:color w:val="FFFFFF"/>
            </w:rPr>
          </w:pPr>
          <w:r w:rsidRPr="00F64C8F">
            <w:rPr>
              <w:b/>
              <w:noProof/>
              <w:color w:val="FFFFFF"/>
              <w:sz w:val="24"/>
            </w:rPr>
            <w:fldChar w:fldCharType="begin"/>
          </w:r>
          <w:r w:rsidRPr="00F64C8F">
            <w:rPr>
              <w:b/>
              <w:noProof/>
              <w:color w:val="FFFFFF"/>
              <w:sz w:val="24"/>
            </w:rPr>
            <w:instrText xml:space="preserve"> PAGE   \* MERGEFORMAT </w:instrText>
          </w:r>
          <w:r w:rsidRPr="00F64C8F">
            <w:rPr>
              <w:b/>
              <w:noProof/>
              <w:color w:val="FFFFFF"/>
              <w:sz w:val="24"/>
            </w:rPr>
            <w:fldChar w:fldCharType="separate"/>
          </w:r>
          <w:r>
            <w:rPr>
              <w:b/>
              <w:noProof/>
              <w:color w:val="FFFFFF"/>
              <w:sz w:val="24"/>
            </w:rPr>
            <w:t>2</w:t>
          </w:r>
          <w:r w:rsidRPr="00F64C8F">
            <w:rPr>
              <w:b/>
              <w:noProof/>
              <w:color w:val="FFFFFF"/>
              <w:sz w:val="24"/>
            </w:rPr>
            <w:fldChar w:fldCharType="end"/>
          </w:r>
        </w:p>
      </w:tc>
    </w:tr>
  </w:tbl>
  <w:p w14:paraId="771D408F" w14:textId="77777777" w:rsidR="003F0A3A" w:rsidRPr="003F0A3A" w:rsidRDefault="003F0A3A" w:rsidP="003F0A3A">
    <w:pPr>
      <w:pStyle w:val="Footer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AE0C70" w14:textId="77777777" w:rsidR="00F64C8F" w:rsidRDefault="00F64C8F" w:rsidP="00F64C8F">
    <w:pPr>
      <w:pStyle w:val="Footer"/>
      <w:tabs>
        <w:tab w:val="clear" w:pos="4680"/>
      </w:tabs>
      <w:ind w:left="-900"/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63C7B8" w14:textId="77777777" w:rsidR="00B7052D" w:rsidRDefault="00B7052D" w:rsidP="006E7933">
      <w:pPr>
        <w:spacing w:after="0" w:line="240" w:lineRule="auto"/>
      </w:pPr>
      <w:r>
        <w:separator/>
      </w:r>
    </w:p>
  </w:footnote>
  <w:footnote w:type="continuationSeparator" w:id="0">
    <w:p w14:paraId="3BC50CEA" w14:textId="77777777" w:rsidR="00B7052D" w:rsidRDefault="00B7052D" w:rsidP="006E79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3ED2EA" w14:textId="77777777" w:rsidR="00626104" w:rsidRDefault="0062610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B3A34E" w14:textId="77777777" w:rsidR="006E7933" w:rsidRDefault="006E7933" w:rsidP="006E7933">
    <w:pPr>
      <w:pStyle w:val="Header"/>
      <w:ind w:left="-1170"/>
    </w:pPr>
  </w:p>
  <w:p w14:paraId="638C9471" w14:textId="77777777" w:rsidR="00E46643" w:rsidRDefault="00E46643" w:rsidP="006E7933">
    <w:pPr>
      <w:pStyle w:val="Header"/>
      <w:ind w:left="-1170"/>
    </w:pPr>
  </w:p>
  <w:p w14:paraId="23279A3B" w14:textId="77777777" w:rsidR="00E46643" w:rsidRDefault="00E46643" w:rsidP="006E7933">
    <w:pPr>
      <w:pStyle w:val="Header"/>
      <w:ind w:left="-117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06839B" w14:textId="77777777" w:rsidR="006E7933" w:rsidRDefault="006E7933" w:rsidP="006E7933">
    <w:pPr>
      <w:pStyle w:val="Header"/>
      <w:ind w:left="-108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DB2DE0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B058C3E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2807FC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A5A70E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472D0D6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3D6049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26A4B7A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814072A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83CB66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A0C88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6B3D1A"/>
    <w:multiLevelType w:val="hybridMultilevel"/>
    <w:tmpl w:val="456E20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23E3B32"/>
    <w:multiLevelType w:val="hybridMultilevel"/>
    <w:tmpl w:val="DFBCE894"/>
    <w:lvl w:ilvl="0" w:tplc="B616FFB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AAC6D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57921B0"/>
    <w:multiLevelType w:val="hybridMultilevel"/>
    <w:tmpl w:val="013EF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4CF0639"/>
    <w:multiLevelType w:val="hybridMultilevel"/>
    <w:tmpl w:val="1B3AF7DE"/>
    <w:lvl w:ilvl="0" w:tplc="B616FFB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AAC6D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F5539A"/>
    <w:multiLevelType w:val="hybridMultilevel"/>
    <w:tmpl w:val="7E308090"/>
    <w:lvl w:ilvl="0" w:tplc="B616FFB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AAC6D3"/>
      </w:rPr>
    </w:lvl>
    <w:lvl w:ilvl="1" w:tplc="D3424B1C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AC6D3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2E6B4D"/>
    <w:multiLevelType w:val="hybridMultilevel"/>
    <w:tmpl w:val="858CC4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B0A30D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7" w15:restartNumberingAfterBreak="0">
    <w:nsid w:val="52B0A30E"/>
    <w:multiLevelType w:val="multilevel"/>
    <w:tmpl w:val="00000002"/>
    <w:name w:val="HTML-List2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8" w15:restartNumberingAfterBreak="0">
    <w:nsid w:val="52B0A30F"/>
    <w:multiLevelType w:val="multilevel"/>
    <w:tmpl w:val="00000003"/>
    <w:name w:val="HTML-List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9" w15:restartNumberingAfterBreak="0">
    <w:nsid w:val="611955D6"/>
    <w:multiLevelType w:val="hybridMultilevel"/>
    <w:tmpl w:val="013EF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9C4C45"/>
    <w:multiLevelType w:val="hybridMultilevel"/>
    <w:tmpl w:val="65062984"/>
    <w:lvl w:ilvl="0" w:tplc="15B65692">
      <w:start w:val="1"/>
      <w:numFmt w:val="bullet"/>
      <w:pStyle w:val="ListParagraph"/>
      <w:lvlText w:val=""/>
      <w:lvlJc w:val="left"/>
      <w:pPr>
        <w:ind w:left="720" w:hanging="360"/>
      </w:pPr>
      <w:rPr>
        <w:rFonts w:ascii="Wingdings 3" w:hAnsi="Wingdings 3" w:hint="default"/>
        <w:color w:val="AAC6D3"/>
        <w:sz w:val="1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5C5034D"/>
    <w:multiLevelType w:val="hybridMultilevel"/>
    <w:tmpl w:val="9DB81B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262F18"/>
    <w:multiLevelType w:val="hybridMultilevel"/>
    <w:tmpl w:val="B3F43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A2766D"/>
    <w:multiLevelType w:val="hybridMultilevel"/>
    <w:tmpl w:val="013EF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0"/>
  </w:num>
  <w:num w:numId="13">
    <w:abstractNumId w:val="12"/>
  </w:num>
  <w:num w:numId="14">
    <w:abstractNumId w:val="19"/>
  </w:num>
  <w:num w:numId="15">
    <w:abstractNumId w:val="23"/>
  </w:num>
  <w:num w:numId="16">
    <w:abstractNumId w:val="22"/>
  </w:num>
  <w:num w:numId="17">
    <w:abstractNumId w:val="13"/>
  </w:num>
  <w:num w:numId="18">
    <w:abstractNumId w:val="21"/>
  </w:num>
  <w:num w:numId="19">
    <w:abstractNumId w:val="20"/>
  </w:num>
  <w:num w:numId="20">
    <w:abstractNumId w:val="15"/>
  </w:num>
  <w:num w:numId="21">
    <w:abstractNumId w:val="20"/>
  </w:num>
  <w:num w:numId="22">
    <w:abstractNumId w:val="11"/>
  </w:num>
  <w:num w:numId="23">
    <w:abstractNumId w:val="1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 w:grammar="clean"/>
  <w:attachedTemplate r:id="rId1"/>
  <w:stylePaneFormatFilter w:val="1228" w:allStyles="0" w:customStyles="0" w:latentStyles="0" w:stylesInUse="1" w:headingStyles="1" w:numberingStyles="0" w:tableStyles="0" w:directFormattingOnRuns="0" w:directFormattingOnParagraphs="1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LEwMDYyNLQwNrIwMDBW0lEKTi0uzszPAykwrQUA+kGekCwAAAA="/>
    <w:docVar w:name="dgnword-docGUID" w:val="{30EA517B-8235-4F48-8106-0E32A94BFF0D}"/>
    <w:docVar w:name="dgnword-eventsink" w:val="616473072"/>
  </w:docVars>
  <w:rsids>
    <w:rsidRoot w:val="00A6251A"/>
    <w:rsid w:val="000175E7"/>
    <w:rsid w:val="00022A48"/>
    <w:rsid w:val="000256C2"/>
    <w:rsid w:val="00037DC2"/>
    <w:rsid w:val="00067E23"/>
    <w:rsid w:val="0009675E"/>
    <w:rsid w:val="000A0A0A"/>
    <w:rsid w:val="000A6878"/>
    <w:rsid w:val="000C7D3E"/>
    <w:rsid w:val="000F265C"/>
    <w:rsid w:val="000F38EF"/>
    <w:rsid w:val="00103734"/>
    <w:rsid w:val="001049CC"/>
    <w:rsid w:val="00124724"/>
    <w:rsid w:val="001252CB"/>
    <w:rsid w:val="00135AC3"/>
    <w:rsid w:val="001440C0"/>
    <w:rsid w:val="0016273D"/>
    <w:rsid w:val="00191626"/>
    <w:rsid w:val="00194C8A"/>
    <w:rsid w:val="001B1630"/>
    <w:rsid w:val="001C3622"/>
    <w:rsid w:val="001D0AC1"/>
    <w:rsid w:val="001D4844"/>
    <w:rsid w:val="001D65EC"/>
    <w:rsid w:val="001E1BA4"/>
    <w:rsid w:val="001E54F3"/>
    <w:rsid w:val="00213ED4"/>
    <w:rsid w:val="00213F3D"/>
    <w:rsid w:val="00221ED3"/>
    <w:rsid w:val="00226CC8"/>
    <w:rsid w:val="00230716"/>
    <w:rsid w:val="00232E58"/>
    <w:rsid w:val="0025314E"/>
    <w:rsid w:val="0025408C"/>
    <w:rsid w:val="00260D60"/>
    <w:rsid w:val="00263A93"/>
    <w:rsid w:val="002646E4"/>
    <w:rsid w:val="00287324"/>
    <w:rsid w:val="00293E39"/>
    <w:rsid w:val="0029714D"/>
    <w:rsid w:val="0029754A"/>
    <w:rsid w:val="002E34C3"/>
    <w:rsid w:val="002E776F"/>
    <w:rsid w:val="002F3EC6"/>
    <w:rsid w:val="0032570C"/>
    <w:rsid w:val="00350649"/>
    <w:rsid w:val="00350B0F"/>
    <w:rsid w:val="00365294"/>
    <w:rsid w:val="00373EA5"/>
    <w:rsid w:val="003762C0"/>
    <w:rsid w:val="003800E0"/>
    <w:rsid w:val="003878F6"/>
    <w:rsid w:val="003A0C08"/>
    <w:rsid w:val="003A3B8C"/>
    <w:rsid w:val="003D4981"/>
    <w:rsid w:val="003E1AA4"/>
    <w:rsid w:val="003F0A3A"/>
    <w:rsid w:val="003F5275"/>
    <w:rsid w:val="00404F50"/>
    <w:rsid w:val="00405368"/>
    <w:rsid w:val="004065C6"/>
    <w:rsid w:val="00415C32"/>
    <w:rsid w:val="00435923"/>
    <w:rsid w:val="004373A6"/>
    <w:rsid w:val="00443A97"/>
    <w:rsid w:val="00493128"/>
    <w:rsid w:val="00496A43"/>
    <w:rsid w:val="004A3744"/>
    <w:rsid w:val="004A4C4A"/>
    <w:rsid w:val="004C7772"/>
    <w:rsid w:val="004E1F8A"/>
    <w:rsid w:val="004F3D97"/>
    <w:rsid w:val="004F5000"/>
    <w:rsid w:val="0050300E"/>
    <w:rsid w:val="00512AE8"/>
    <w:rsid w:val="0052390D"/>
    <w:rsid w:val="00527B04"/>
    <w:rsid w:val="00527BAD"/>
    <w:rsid w:val="00531C31"/>
    <w:rsid w:val="00553680"/>
    <w:rsid w:val="0056550A"/>
    <w:rsid w:val="00571A37"/>
    <w:rsid w:val="005A10AD"/>
    <w:rsid w:val="005A423D"/>
    <w:rsid w:val="005A5604"/>
    <w:rsid w:val="005B6B31"/>
    <w:rsid w:val="005C28D9"/>
    <w:rsid w:val="005E056D"/>
    <w:rsid w:val="005E7FE6"/>
    <w:rsid w:val="005F0B57"/>
    <w:rsid w:val="0062118D"/>
    <w:rsid w:val="00626104"/>
    <w:rsid w:val="006265EF"/>
    <w:rsid w:val="006365B9"/>
    <w:rsid w:val="00640C2E"/>
    <w:rsid w:val="00647D09"/>
    <w:rsid w:val="00650857"/>
    <w:rsid w:val="0067136E"/>
    <w:rsid w:val="006727D7"/>
    <w:rsid w:val="00687A62"/>
    <w:rsid w:val="00697513"/>
    <w:rsid w:val="006A1B2B"/>
    <w:rsid w:val="006C3B29"/>
    <w:rsid w:val="006E7933"/>
    <w:rsid w:val="00716E57"/>
    <w:rsid w:val="007305E5"/>
    <w:rsid w:val="007340B8"/>
    <w:rsid w:val="00751DE1"/>
    <w:rsid w:val="00771EA0"/>
    <w:rsid w:val="00777654"/>
    <w:rsid w:val="00787B1B"/>
    <w:rsid w:val="007919B3"/>
    <w:rsid w:val="00793356"/>
    <w:rsid w:val="007B4894"/>
    <w:rsid w:val="007B7232"/>
    <w:rsid w:val="007C63E7"/>
    <w:rsid w:val="007D26E5"/>
    <w:rsid w:val="007D558D"/>
    <w:rsid w:val="007F4388"/>
    <w:rsid w:val="007F501E"/>
    <w:rsid w:val="00811C4D"/>
    <w:rsid w:val="008155CA"/>
    <w:rsid w:val="00832F57"/>
    <w:rsid w:val="008432A9"/>
    <w:rsid w:val="00843BDF"/>
    <w:rsid w:val="008456B1"/>
    <w:rsid w:val="00845A44"/>
    <w:rsid w:val="008713AB"/>
    <w:rsid w:val="00872054"/>
    <w:rsid w:val="00882F99"/>
    <w:rsid w:val="008B0537"/>
    <w:rsid w:val="008B46F8"/>
    <w:rsid w:val="008B4EDF"/>
    <w:rsid w:val="008C7EE3"/>
    <w:rsid w:val="00903CD6"/>
    <w:rsid w:val="00904B33"/>
    <w:rsid w:val="009270FE"/>
    <w:rsid w:val="009406D5"/>
    <w:rsid w:val="0095366B"/>
    <w:rsid w:val="00953D54"/>
    <w:rsid w:val="00984D72"/>
    <w:rsid w:val="00991C23"/>
    <w:rsid w:val="009C0B06"/>
    <w:rsid w:val="009C2448"/>
    <w:rsid w:val="009C553D"/>
    <w:rsid w:val="009D3227"/>
    <w:rsid w:val="009D4BDC"/>
    <w:rsid w:val="009E2A5B"/>
    <w:rsid w:val="009E6659"/>
    <w:rsid w:val="009E6BA4"/>
    <w:rsid w:val="009E6C44"/>
    <w:rsid w:val="00A6251A"/>
    <w:rsid w:val="00A72513"/>
    <w:rsid w:val="00A726C3"/>
    <w:rsid w:val="00A758ED"/>
    <w:rsid w:val="00AB434B"/>
    <w:rsid w:val="00AC1EBA"/>
    <w:rsid w:val="00B12E32"/>
    <w:rsid w:val="00B17E1F"/>
    <w:rsid w:val="00B7052D"/>
    <w:rsid w:val="00B75AFD"/>
    <w:rsid w:val="00B8049B"/>
    <w:rsid w:val="00BA19A8"/>
    <w:rsid w:val="00C12B23"/>
    <w:rsid w:val="00C26DDA"/>
    <w:rsid w:val="00C3692B"/>
    <w:rsid w:val="00C511B0"/>
    <w:rsid w:val="00C65B91"/>
    <w:rsid w:val="00C75F68"/>
    <w:rsid w:val="00C8178F"/>
    <w:rsid w:val="00C90B02"/>
    <w:rsid w:val="00C9508E"/>
    <w:rsid w:val="00C971EC"/>
    <w:rsid w:val="00CA0AF8"/>
    <w:rsid w:val="00CA6484"/>
    <w:rsid w:val="00CC0002"/>
    <w:rsid w:val="00CC0D8E"/>
    <w:rsid w:val="00CC145C"/>
    <w:rsid w:val="00CE2BB8"/>
    <w:rsid w:val="00CE3C25"/>
    <w:rsid w:val="00D137C5"/>
    <w:rsid w:val="00D1604F"/>
    <w:rsid w:val="00D7353E"/>
    <w:rsid w:val="00D768FA"/>
    <w:rsid w:val="00D85494"/>
    <w:rsid w:val="00D95FCC"/>
    <w:rsid w:val="00DB440D"/>
    <w:rsid w:val="00DC145A"/>
    <w:rsid w:val="00DC6422"/>
    <w:rsid w:val="00DF171B"/>
    <w:rsid w:val="00E13CC3"/>
    <w:rsid w:val="00E22689"/>
    <w:rsid w:val="00E26086"/>
    <w:rsid w:val="00E32069"/>
    <w:rsid w:val="00E35BEC"/>
    <w:rsid w:val="00E40463"/>
    <w:rsid w:val="00E46643"/>
    <w:rsid w:val="00E518F8"/>
    <w:rsid w:val="00E5783A"/>
    <w:rsid w:val="00E83FA1"/>
    <w:rsid w:val="00EA6D49"/>
    <w:rsid w:val="00EB5146"/>
    <w:rsid w:val="00EC7EA8"/>
    <w:rsid w:val="00ED0023"/>
    <w:rsid w:val="00EE45C1"/>
    <w:rsid w:val="00EE473C"/>
    <w:rsid w:val="00EE6DCA"/>
    <w:rsid w:val="00F07645"/>
    <w:rsid w:val="00F25326"/>
    <w:rsid w:val="00F27E53"/>
    <w:rsid w:val="00F34FA0"/>
    <w:rsid w:val="00F631EA"/>
    <w:rsid w:val="00F64C8F"/>
    <w:rsid w:val="00F734E8"/>
    <w:rsid w:val="00F775AA"/>
    <w:rsid w:val="00F81C6C"/>
    <w:rsid w:val="00F9358C"/>
    <w:rsid w:val="00FB57F7"/>
    <w:rsid w:val="00FE2361"/>
    <w:rsid w:val="00FF2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9167FB8"/>
  <w14:discardImageEditingData/>
  <w15:docId w15:val="{02EE9118-EF45-4665-B324-A9881211B9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7645"/>
    <w:pPr>
      <w:spacing w:after="200" w:line="276" w:lineRule="auto"/>
    </w:pPr>
    <w:rPr>
      <w:rFonts w:ascii="Gill Alt One MT" w:hAnsi="Gill Alt One MT"/>
      <w:sz w:val="22"/>
      <w:szCs w:val="22"/>
    </w:rPr>
  </w:style>
  <w:style w:type="paragraph" w:styleId="Heading1">
    <w:name w:val="heading 1"/>
    <w:basedOn w:val="Body"/>
    <w:next w:val="Normal"/>
    <w:link w:val="Heading1Char"/>
    <w:uiPriority w:val="9"/>
    <w:qFormat/>
    <w:rsid w:val="007C63E7"/>
    <w:pPr>
      <w:keepNext/>
      <w:pBdr>
        <w:top w:val="single" w:sz="24" w:space="1" w:color="AAC6D3"/>
      </w:pBdr>
      <w:shd w:val="clear" w:color="auto" w:fill="AAC6D3"/>
      <w:spacing w:before="360"/>
      <w:outlineLvl w:val="0"/>
    </w:pPr>
    <w:rPr>
      <w:rFonts w:eastAsia="Gulim"/>
      <w:b/>
      <w:color w:val="FFFFFF"/>
      <w:sz w:val="32"/>
    </w:rPr>
  </w:style>
  <w:style w:type="paragraph" w:styleId="Heading2">
    <w:name w:val="heading 2"/>
    <w:basedOn w:val="Normal"/>
    <w:next w:val="Normal"/>
    <w:link w:val="Heading2Char"/>
    <w:uiPriority w:val="99"/>
    <w:unhideWhenUsed/>
    <w:qFormat/>
    <w:rsid w:val="00C3692B"/>
    <w:pPr>
      <w:keepNext/>
      <w:keepLines/>
      <w:spacing w:before="360" w:after="0"/>
      <w:outlineLvl w:val="1"/>
    </w:pPr>
    <w:rPr>
      <w:rFonts w:eastAsia="Gulim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365B9"/>
    <w:pPr>
      <w:keepNext/>
      <w:keepLines/>
      <w:spacing w:before="200" w:after="0"/>
      <w:outlineLvl w:val="2"/>
    </w:pPr>
    <w:rPr>
      <w:rFonts w:eastAsia="Gulim"/>
      <w:b/>
      <w:bCs/>
      <w:i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5326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00AAA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5326"/>
    <w:pPr>
      <w:keepNext/>
      <w:keepLines/>
      <w:spacing w:before="200" w:after="0"/>
      <w:outlineLvl w:val="4"/>
    </w:pPr>
    <w:rPr>
      <w:rFonts w:ascii="Cambria" w:eastAsia="Times New Roman" w:hAnsi="Cambria"/>
      <w:color w:val="00545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5326"/>
    <w:pPr>
      <w:keepNext/>
      <w:keepLines/>
      <w:spacing w:before="200" w:after="0"/>
      <w:outlineLvl w:val="5"/>
    </w:pPr>
    <w:rPr>
      <w:rFonts w:ascii="Cambria" w:eastAsia="Times New Roman" w:hAnsi="Cambria"/>
      <w:i/>
      <w:iCs/>
      <w:color w:val="00545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5326"/>
    <w:pPr>
      <w:keepNext/>
      <w:keepLines/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5326"/>
    <w:pPr>
      <w:keepNext/>
      <w:keepLines/>
      <w:spacing w:before="200" w:after="0"/>
      <w:outlineLvl w:val="7"/>
    </w:pPr>
    <w:rPr>
      <w:rFonts w:ascii="Cambria" w:eastAsia="Times New Roman" w:hAnsi="Cambria"/>
      <w:color w:val="40404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5326"/>
    <w:pPr>
      <w:keepNext/>
      <w:keepLines/>
      <w:spacing w:before="200" w:after="0"/>
      <w:outlineLvl w:val="8"/>
    </w:pPr>
    <w:rPr>
      <w:rFonts w:ascii="Cambria" w:eastAsia="Times New Roman" w:hAnsi="Cambria"/>
      <w:i/>
      <w:iCs/>
      <w:color w:val="40404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rsid w:val="007F4388"/>
    <w:pPr>
      <w:tabs>
        <w:tab w:val="left" w:pos="3060"/>
      </w:tabs>
      <w:spacing w:after="300" w:line="360" w:lineRule="auto"/>
      <w:ind w:left="3510"/>
      <w:contextualSpacing/>
    </w:pPr>
    <w:rPr>
      <w:rFonts w:eastAsia="Times New Roman" w:cs="Arial"/>
      <w:color w:val="79A5B9"/>
      <w:spacing w:val="5"/>
      <w:kern w:val="28"/>
      <w:sz w:val="52"/>
      <w:szCs w:val="52"/>
    </w:rPr>
  </w:style>
  <w:style w:type="character" w:customStyle="1" w:styleId="TitleChar">
    <w:name w:val="Title Char"/>
    <w:link w:val="Title"/>
    <w:rsid w:val="007F4388"/>
    <w:rPr>
      <w:rFonts w:ascii="Gill Alt One MT" w:eastAsia="Times New Roman" w:hAnsi="Gill Alt One MT" w:cs="Arial"/>
      <w:color w:val="79A5B9"/>
      <w:spacing w:val="5"/>
      <w:kern w:val="28"/>
      <w:sz w:val="52"/>
      <w:szCs w:val="52"/>
    </w:rPr>
  </w:style>
  <w:style w:type="paragraph" w:customStyle="1" w:styleId="MMTitle">
    <w:name w:val="MM Title"/>
    <w:basedOn w:val="Title"/>
    <w:link w:val="MMTitleChar"/>
    <w:rsid w:val="004F3D97"/>
  </w:style>
  <w:style w:type="character" w:customStyle="1" w:styleId="MMTitleChar">
    <w:name w:val="MM Title Char"/>
    <w:link w:val="MMTitle"/>
    <w:rsid w:val="004F3D97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character" w:customStyle="1" w:styleId="Heading1Char">
    <w:name w:val="Heading 1 Char"/>
    <w:link w:val="Heading1"/>
    <w:uiPriority w:val="9"/>
    <w:rsid w:val="007C63E7"/>
    <w:rPr>
      <w:rFonts w:ascii="Gill Alt One MT" w:eastAsia="Gulim" w:hAnsi="Gill Alt One MT"/>
      <w:b/>
      <w:color w:val="FFFFFF"/>
      <w:sz w:val="32"/>
      <w:szCs w:val="22"/>
      <w:shd w:val="clear" w:color="auto" w:fill="AAC6D3"/>
    </w:rPr>
  </w:style>
  <w:style w:type="character" w:customStyle="1" w:styleId="Heading2Char">
    <w:name w:val="Heading 2 Char"/>
    <w:link w:val="Heading2"/>
    <w:uiPriority w:val="9"/>
    <w:rsid w:val="00C3692B"/>
    <w:rPr>
      <w:rFonts w:ascii="Gill Alt One MT" w:eastAsia="Gulim" w:hAnsi="Gill Alt One MT" w:cs="Times New Roman"/>
      <w:b/>
      <w:bCs/>
      <w:sz w:val="24"/>
      <w:szCs w:val="26"/>
    </w:rPr>
  </w:style>
  <w:style w:type="paragraph" w:customStyle="1" w:styleId="MMTopic2">
    <w:name w:val="MM Topic 2"/>
    <w:basedOn w:val="Heading2"/>
    <w:next w:val="Body"/>
    <w:link w:val="MMTopic2Char"/>
    <w:rsid w:val="006365B9"/>
  </w:style>
  <w:style w:type="character" w:customStyle="1" w:styleId="MMTopic2Char">
    <w:name w:val="MM Topic 2 Char"/>
    <w:link w:val="MMTopic2"/>
    <w:rsid w:val="006365B9"/>
    <w:rPr>
      <w:rFonts w:ascii="Gulim" w:eastAsia="Gulim" w:hAnsi="Gulim" w:cs="Times New Roman"/>
      <w:b/>
      <w:bCs/>
      <w:sz w:val="24"/>
      <w:szCs w:val="26"/>
    </w:rPr>
  </w:style>
  <w:style w:type="paragraph" w:customStyle="1" w:styleId="MMEmpty">
    <w:name w:val="MM Empty"/>
    <w:basedOn w:val="Normal"/>
    <w:link w:val="MMEmptyChar"/>
    <w:rsid w:val="004F3D97"/>
  </w:style>
  <w:style w:type="character" w:customStyle="1" w:styleId="MMEmptyChar">
    <w:name w:val="MM Empty Char"/>
    <w:basedOn w:val="DefaultParagraphFont"/>
    <w:link w:val="MMEmpty"/>
    <w:rsid w:val="004F3D97"/>
  </w:style>
  <w:style w:type="character" w:customStyle="1" w:styleId="Heading3Char">
    <w:name w:val="Heading 3 Char"/>
    <w:link w:val="Heading3"/>
    <w:uiPriority w:val="9"/>
    <w:rsid w:val="006365B9"/>
    <w:rPr>
      <w:rFonts w:ascii="Gulim" w:eastAsia="Gulim" w:hAnsi="Gulim" w:cs="Times New Roman"/>
      <w:b/>
      <w:bCs/>
      <w:i/>
      <w:sz w:val="20"/>
    </w:rPr>
  </w:style>
  <w:style w:type="paragraph" w:customStyle="1" w:styleId="MMTopic3">
    <w:name w:val="MM Topic 3"/>
    <w:basedOn w:val="Heading3"/>
    <w:link w:val="MMTopic3Char"/>
    <w:rsid w:val="004F3D97"/>
  </w:style>
  <w:style w:type="character" w:customStyle="1" w:styleId="MMTopic3Char">
    <w:name w:val="MM Topic 3 Char"/>
    <w:link w:val="MMTopic3"/>
    <w:rsid w:val="004F3D97"/>
    <w:rPr>
      <w:rFonts w:ascii="Cambria" w:eastAsia="Times New Roman" w:hAnsi="Cambria" w:cs="Times New Roman"/>
      <w:b/>
      <w:bCs/>
      <w:i/>
      <w:color w:val="00AAAD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3D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4F3D9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E79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7933"/>
  </w:style>
  <w:style w:type="paragraph" w:styleId="Footer">
    <w:name w:val="footer"/>
    <w:basedOn w:val="Normal"/>
    <w:link w:val="FooterChar"/>
    <w:uiPriority w:val="99"/>
    <w:unhideWhenUsed/>
    <w:rsid w:val="006E79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7933"/>
  </w:style>
  <w:style w:type="paragraph" w:styleId="ListParagraph">
    <w:name w:val="List Paragraph"/>
    <w:basedOn w:val="Normal"/>
    <w:uiPriority w:val="34"/>
    <w:qFormat/>
    <w:rsid w:val="003D4981"/>
    <w:pPr>
      <w:keepNext/>
      <w:numPr>
        <w:numId w:val="1"/>
      </w:numPr>
      <w:spacing w:before="100" w:beforeAutospacing="1" w:after="100" w:afterAutospacing="1"/>
      <w:contextualSpacing/>
    </w:pPr>
  </w:style>
  <w:style w:type="table" w:styleId="MediumGrid3-Accent1">
    <w:name w:val="Medium Grid 3 Accent 1"/>
    <w:basedOn w:val="TableNormal"/>
    <w:uiPriority w:val="69"/>
    <w:rsid w:val="00E83FA1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ABFDF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AAA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AAA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AAA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AAA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57FBFF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57FBFF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771EA0"/>
    <w:pPr>
      <w:spacing w:line="240" w:lineRule="auto"/>
      <w:jc w:val="center"/>
    </w:pPr>
    <w:rPr>
      <w:b/>
      <w:bCs/>
      <w:color w:val="75ABBD"/>
      <w:sz w:val="20"/>
      <w:szCs w:val="18"/>
    </w:rPr>
  </w:style>
  <w:style w:type="paragraph" w:styleId="TOCHeading">
    <w:name w:val="TOC Heading"/>
    <w:basedOn w:val="Heading1"/>
    <w:next w:val="Normal"/>
    <w:uiPriority w:val="39"/>
    <w:unhideWhenUsed/>
    <w:rsid w:val="001D4844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F4388"/>
    <w:pPr>
      <w:tabs>
        <w:tab w:val="right" w:leader="dot" w:pos="9350"/>
      </w:tabs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7F4388"/>
    <w:pPr>
      <w:tabs>
        <w:tab w:val="right" w:leader="dot" w:pos="9350"/>
      </w:tabs>
      <w:spacing w:after="100"/>
      <w:ind w:left="720"/>
      <w:contextualSpacing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260D60"/>
    <w:pPr>
      <w:tabs>
        <w:tab w:val="right" w:leader="dot" w:pos="9350"/>
      </w:tabs>
      <w:spacing w:after="100"/>
      <w:ind w:left="1440"/>
    </w:pPr>
    <w:rPr>
      <w:noProof/>
    </w:rPr>
  </w:style>
  <w:style w:type="character" w:styleId="Hyperlink">
    <w:name w:val="Hyperlink"/>
    <w:uiPriority w:val="99"/>
    <w:unhideWhenUsed/>
    <w:rsid w:val="001D4844"/>
    <w:rPr>
      <w:color w:val="0000FF"/>
      <w:u w:val="single"/>
    </w:rPr>
  </w:style>
  <w:style w:type="table" w:styleId="TableGrid">
    <w:name w:val="Table Grid"/>
    <w:basedOn w:val="TableNormal"/>
    <w:uiPriority w:val="59"/>
    <w:rsid w:val="00F34F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Shading1-Accent1">
    <w:name w:val="Medium Shading 1 Accent 1"/>
    <w:basedOn w:val="TableNormal"/>
    <w:uiPriority w:val="63"/>
    <w:rsid w:val="00F34FA0"/>
    <w:tblPr>
      <w:tblStyleRowBandSize w:val="1"/>
      <w:tblStyleColBandSize w:val="1"/>
      <w:tblBorders>
        <w:top w:val="single" w:sz="8" w:space="0" w:color="02FAFF"/>
        <w:left w:val="single" w:sz="8" w:space="0" w:color="02FAFF"/>
        <w:bottom w:val="single" w:sz="8" w:space="0" w:color="02FAFF"/>
        <w:right w:val="single" w:sz="8" w:space="0" w:color="02FAFF"/>
        <w:insideH w:val="single" w:sz="8" w:space="0" w:color="02FAFF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02FAFF"/>
          <w:left w:val="single" w:sz="8" w:space="0" w:color="02FAFF"/>
          <w:bottom w:val="single" w:sz="8" w:space="0" w:color="02FAFF"/>
          <w:right w:val="single" w:sz="8" w:space="0" w:color="02FAFF"/>
          <w:insideH w:val="nil"/>
          <w:insideV w:val="nil"/>
        </w:tcBorders>
        <w:shd w:val="clear" w:color="auto" w:fill="00AAA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FAFF"/>
          <w:left w:val="single" w:sz="8" w:space="0" w:color="02FAFF"/>
          <w:bottom w:val="single" w:sz="8" w:space="0" w:color="02FAFF"/>
          <w:right w:val="single" w:sz="8" w:space="0" w:color="02FAF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BFDFF"/>
      </w:tcPr>
    </w:tblStylePr>
    <w:tblStylePr w:type="band1Horz">
      <w:tblPr/>
      <w:tcPr>
        <w:tcBorders>
          <w:insideH w:val="nil"/>
          <w:insideV w:val="nil"/>
        </w:tcBorders>
        <w:shd w:val="clear" w:color="auto" w:fill="ABFDF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Body">
    <w:name w:val="Body"/>
    <w:basedOn w:val="Normal"/>
    <w:qFormat/>
    <w:rsid w:val="000C7D3E"/>
    <w:pPr>
      <w:spacing w:before="120" w:after="100" w:afterAutospacing="1"/>
    </w:pPr>
  </w:style>
  <w:style w:type="paragraph" w:styleId="Bibliography">
    <w:name w:val="Bibliography"/>
    <w:basedOn w:val="Normal"/>
    <w:next w:val="Normal"/>
    <w:uiPriority w:val="37"/>
    <w:semiHidden/>
    <w:unhideWhenUsed/>
    <w:rsid w:val="00F25326"/>
  </w:style>
  <w:style w:type="paragraph" w:styleId="BlockText">
    <w:name w:val="Block Text"/>
    <w:basedOn w:val="Normal"/>
    <w:uiPriority w:val="99"/>
    <w:semiHidden/>
    <w:unhideWhenUsed/>
    <w:rsid w:val="00F25326"/>
    <w:pPr>
      <w:pBdr>
        <w:top w:val="single" w:sz="2" w:space="10" w:color="00AAAD"/>
        <w:left w:val="single" w:sz="2" w:space="10" w:color="00AAAD"/>
        <w:bottom w:val="single" w:sz="2" w:space="10" w:color="00AAAD"/>
        <w:right w:val="single" w:sz="2" w:space="10" w:color="00AAAD"/>
      </w:pBdr>
      <w:ind w:left="1152" w:right="1152"/>
    </w:pPr>
    <w:rPr>
      <w:rFonts w:eastAsia="Times New Roman"/>
      <w:i/>
      <w:iCs/>
      <w:color w:val="00AAAD"/>
    </w:rPr>
  </w:style>
  <w:style w:type="paragraph" w:styleId="BodyText">
    <w:name w:val="Body Text"/>
    <w:basedOn w:val="Normal"/>
    <w:link w:val="BodyTextChar"/>
    <w:uiPriority w:val="99"/>
    <w:semiHidden/>
    <w:unhideWhenUsed/>
    <w:rsid w:val="00F25326"/>
    <w:pPr>
      <w:spacing w:after="120"/>
    </w:pPr>
  </w:style>
  <w:style w:type="character" w:customStyle="1" w:styleId="BodyTextChar">
    <w:name w:val="Body Text Char"/>
    <w:link w:val="BodyText"/>
    <w:uiPriority w:val="99"/>
    <w:semiHidden/>
    <w:rsid w:val="00F25326"/>
    <w:rPr>
      <w:sz w:val="20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F25326"/>
    <w:pPr>
      <w:spacing w:after="120" w:line="480" w:lineRule="auto"/>
    </w:pPr>
  </w:style>
  <w:style w:type="character" w:customStyle="1" w:styleId="BodyText2Char">
    <w:name w:val="Body Text 2 Char"/>
    <w:link w:val="BodyText2"/>
    <w:uiPriority w:val="99"/>
    <w:semiHidden/>
    <w:rsid w:val="00F25326"/>
    <w:rPr>
      <w:sz w:val="2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F25326"/>
    <w:pPr>
      <w:spacing w:after="120"/>
    </w:pPr>
    <w:rPr>
      <w:sz w:val="16"/>
      <w:szCs w:val="16"/>
    </w:rPr>
  </w:style>
  <w:style w:type="character" w:customStyle="1" w:styleId="BodyText3Char">
    <w:name w:val="Body Text 3 Char"/>
    <w:link w:val="BodyText3"/>
    <w:uiPriority w:val="99"/>
    <w:semiHidden/>
    <w:rsid w:val="00F25326"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25326"/>
    <w:pPr>
      <w:spacing w:after="200"/>
      <w:ind w:firstLine="360"/>
    </w:pPr>
  </w:style>
  <w:style w:type="character" w:customStyle="1" w:styleId="BodyTextFirstIndentChar">
    <w:name w:val="Body Text First Indent Char"/>
    <w:link w:val="BodyTextFirstIndent"/>
    <w:uiPriority w:val="99"/>
    <w:semiHidden/>
    <w:rsid w:val="00F25326"/>
    <w:rPr>
      <w:sz w:val="20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F25326"/>
    <w:pPr>
      <w:spacing w:after="120"/>
      <w:ind w:left="360"/>
    </w:pPr>
  </w:style>
  <w:style w:type="character" w:customStyle="1" w:styleId="BodyTextIndentChar">
    <w:name w:val="Body Text Indent Char"/>
    <w:link w:val="BodyTextIndent"/>
    <w:uiPriority w:val="99"/>
    <w:semiHidden/>
    <w:rsid w:val="00F25326"/>
    <w:rPr>
      <w:sz w:val="20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F25326"/>
    <w:pPr>
      <w:spacing w:after="200"/>
      <w:ind w:firstLine="360"/>
    </w:pPr>
  </w:style>
  <w:style w:type="character" w:customStyle="1" w:styleId="BodyTextFirstIndent2Char">
    <w:name w:val="Body Text First Indent 2 Char"/>
    <w:link w:val="BodyTextFirstIndent2"/>
    <w:uiPriority w:val="99"/>
    <w:semiHidden/>
    <w:rsid w:val="00F25326"/>
    <w:rPr>
      <w:sz w:val="20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F25326"/>
    <w:pPr>
      <w:spacing w:after="120" w:line="480" w:lineRule="auto"/>
      <w:ind w:left="360"/>
    </w:pPr>
  </w:style>
  <w:style w:type="character" w:customStyle="1" w:styleId="BodyTextIndent2Char">
    <w:name w:val="Body Text Indent 2 Char"/>
    <w:link w:val="BodyTextIndent2"/>
    <w:uiPriority w:val="99"/>
    <w:semiHidden/>
    <w:rsid w:val="00F25326"/>
    <w:rPr>
      <w:sz w:val="20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25326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link w:val="BodyTextIndent3"/>
    <w:uiPriority w:val="99"/>
    <w:semiHidden/>
    <w:rsid w:val="00F25326"/>
    <w:rPr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F25326"/>
    <w:pPr>
      <w:spacing w:after="0" w:line="240" w:lineRule="auto"/>
      <w:ind w:left="4320"/>
    </w:pPr>
  </w:style>
  <w:style w:type="character" w:customStyle="1" w:styleId="ClosingChar">
    <w:name w:val="Closing Char"/>
    <w:link w:val="Closing"/>
    <w:uiPriority w:val="99"/>
    <w:semiHidden/>
    <w:rsid w:val="00F25326"/>
    <w:rPr>
      <w:sz w:val="20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25326"/>
    <w:pPr>
      <w:spacing w:line="240" w:lineRule="auto"/>
    </w:pPr>
    <w:rPr>
      <w:szCs w:val="20"/>
    </w:rPr>
  </w:style>
  <w:style w:type="character" w:customStyle="1" w:styleId="CommentTextChar">
    <w:name w:val="Comment Text Char"/>
    <w:link w:val="CommentText"/>
    <w:uiPriority w:val="99"/>
    <w:semiHidden/>
    <w:rsid w:val="00F2532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25326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F25326"/>
    <w:rPr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25326"/>
  </w:style>
  <w:style w:type="character" w:customStyle="1" w:styleId="DateChar">
    <w:name w:val="Date Char"/>
    <w:link w:val="Date"/>
    <w:uiPriority w:val="99"/>
    <w:semiHidden/>
    <w:rsid w:val="00F25326"/>
    <w:rPr>
      <w:sz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253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F25326"/>
    <w:rPr>
      <w:rFonts w:ascii="Tahoma" w:hAnsi="Tahoma" w:cs="Tahoma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25326"/>
    <w:pPr>
      <w:spacing w:after="0" w:line="240" w:lineRule="auto"/>
    </w:pPr>
  </w:style>
  <w:style w:type="character" w:customStyle="1" w:styleId="E-mailSignatureChar">
    <w:name w:val="E-mail Signature Char"/>
    <w:link w:val="E-mailSignature"/>
    <w:uiPriority w:val="99"/>
    <w:semiHidden/>
    <w:rsid w:val="00F25326"/>
    <w:rPr>
      <w:sz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25326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link w:val="EndnoteText"/>
    <w:uiPriority w:val="99"/>
    <w:semiHidden/>
    <w:rsid w:val="00F25326"/>
    <w:rPr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F25326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="Cambria" w:eastAsia="Times New Roman" w:hAnsi="Cambria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F25326"/>
    <w:pPr>
      <w:spacing w:after="0" w:line="240" w:lineRule="auto"/>
    </w:pPr>
    <w:rPr>
      <w:rFonts w:ascii="Cambria" w:eastAsia="Times New Roman" w:hAnsi="Cambria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25326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link w:val="FootnoteText"/>
    <w:uiPriority w:val="99"/>
    <w:semiHidden/>
    <w:rsid w:val="00F25326"/>
    <w:rPr>
      <w:sz w:val="20"/>
      <w:szCs w:val="20"/>
    </w:rPr>
  </w:style>
  <w:style w:type="character" w:customStyle="1" w:styleId="Heading4Char">
    <w:name w:val="Heading 4 Char"/>
    <w:link w:val="Heading4"/>
    <w:uiPriority w:val="9"/>
    <w:semiHidden/>
    <w:rsid w:val="00F25326"/>
    <w:rPr>
      <w:rFonts w:ascii="Cambria" w:eastAsia="Times New Roman" w:hAnsi="Cambria" w:cs="Times New Roman"/>
      <w:b/>
      <w:bCs/>
      <w:i/>
      <w:iCs/>
      <w:color w:val="00AAAD"/>
      <w:sz w:val="20"/>
    </w:rPr>
  </w:style>
  <w:style w:type="character" w:customStyle="1" w:styleId="Heading5Char">
    <w:name w:val="Heading 5 Char"/>
    <w:link w:val="Heading5"/>
    <w:uiPriority w:val="9"/>
    <w:semiHidden/>
    <w:rsid w:val="00F25326"/>
    <w:rPr>
      <w:rFonts w:ascii="Cambria" w:eastAsia="Times New Roman" w:hAnsi="Cambria" w:cs="Times New Roman"/>
      <w:color w:val="005456"/>
      <w:sz w:val="20"/>
    </w:rPr>
  </w:style>
  <w:style w:type="character" w:customStyle="1" w:styleId="Heading6Char">
    <w:name w:val="Heading 6 Char"/>
    <w:link w:val="Heading6"/>
    <w:uiPriority w:val="9"/>
    <w:semiHidden/>
    <w:rsid w:val="00F25326"/>
    <w:rPr>
      <w:rFonts w:ascii="Cambria" w:eastAsia="Times New Roman" w:hAnsi="Cambria" w:cs="Times New Roman"/>
      <w:i/>
      <w:iCs/>
      <w:color w:val="005456"/>
      <w:sz w:val="20"/>
    </w:rPr>
  </w:style>
  <w:style w:type="character" w:customStyle="1" w:styleId="Heading7Char">
    <w:name w:val="Heading 7 Char"/>
    <w:link w:val="Heading7"/>
    <w:uiPriority w:val="9"/>
    <w:semiHidden/>
    <w:rsid w:val="00F25326"/>
    <w:rPr>
      <w:rFonts w:ascii="Cambria" w:eastAsia="Times New Roman" w:hAnsi="Cambria" w:cs="Times New Roman"/>
      <w:i/>
      <w:iCs/>
      <w:color w:val="404040"/>
      <w:sz w:val="20"/>
    </w:rPr>
  </w:style>
  <w:style w:type="character" w:customStyle="1" w:styleId="Heading8Char">
    <w:name w:val="Heading 8 Char"/>
    <w:link w:val="Heading8"/>
    <w:uiPriority w:val="9"/>
    <w:semiHidden/>
    <w:rsid w:val="00F25326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Heading9Char">
    <w:name w:val="Heading 9 Char"/>
    <w:link w:val="Heading9"/>
    <w:uiPriority w:val="9"/>
    <w:semiHidden/>
    <w:rsid w:val="00F25326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F25326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link w:val="HTMLAddress"/>
    <w:uiPriority w:val="99"/>
    <w:semiHidden/>
    <w:rsid w:val="00F25326"/>
    <w:rPr>
      <w:i/>
      <w:iCs/>
      <w:sz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25326"/>
    <w:pPr>
      <w:spacing w:after="0" w:line="240" w:lineRule="auto"/>
    </w:pPr>
    <w:rPr>
      <w:rFonts w:ascii="Consolas" w:hAnsi="Consolas" w:cs="Consolas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F25326"/>
    <w:rPr>
      <w:rFonts w:ascii="Consolas" w:hAnsi="Consolas" w:cs="Consolas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200" w:hanging="20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400" w:hanging="20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600" w:hanging="20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800" w:hanging="20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000" w:hanging="20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200" w:hanging="20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400" w:hanging="20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600" w:hanging="2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800" w:hanging="20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F25326"/>
    <w:rPr>
      <w:rFonts w:ascii="Cambria" w:eastAsia="Times New Roman" w:hAnsi="Cambria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5326"/>
    <w:pPr>
      <w:pBdr>
        <w:bottom w:val="single" w:sz="4" w:space="4" w:color="00AAAD"/>
      </w:pBdr>
      <w:spacing w:before="200" w:after="280"/>
      <w:ind w:left="936" w:right="936"/>
    </w:pPr>
    <w:rPr>
      <w:b/>
      <w:bCs/>
      <w:i/>
      <w:iCs/>
      <w:color w:val="00AAAD"/>
    </w:rPr>
  </w:style>
  <w:style w:type="character" w:customStyle="1" w:styleId="IntenseQuoteChar">
    <w:name w:val="Intense Quote Char"/>
    <w:link w:val="IntenseQuote"/>
    <w:uiPriority w:val="30"/>
    <w:rsid w:val="00F25326"/>
    <w:rPr>
      <w:b/>
      <w:bCs/>
      <w:i/>
      <w:iCs/>
      <w:color w:val="00AAAD"/>
      <w:sz w:val="20"/>
    </w:rPr>
  </w:style>
  <w:style w:type="paragraph" w:styleId="List">
    <w:name w:val="List"/>
    <w:basedOn w:val="Normal"/>
    <w:uiPriority w:val="99"/>
    <w:semiHidden/>
    <w:unhideWhenUsed/>
    <w:rsid w:val="00F25326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F25326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F25326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F25326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F25326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F25326"/>
    <w:pPr>
      <w:numPr>
        <w:numId w:val="2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F25326"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F25326"/>
    <w:pPr>
      <w:numPr>
        <w:numId w:val="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25326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25326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F25326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F25326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F25326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F25326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F25326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F25326"/>
    <w:pPr>
      <w:numPr>
        <w:numId w:val="7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F25326"/>
    <w:pPr>
      <w:numPr>
        <w:numId w:val="8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F25326"/>
    <w:pPr>
      <w:numPr>
        <w:numId w:val="9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F25326"/>
    <w:pPr>
      <w:numPr>
        <w:numId w:val="10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F25326"/>
    <w:pPr>
      <w:numPr>
        <w:numId w:val="11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F2532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76" w:lineRule="auto"/>
    </w:pPr>
    <w:rPr>
      <w:rFonts w:ascii="Consolas" w:hAnsi="Consolas" w:cs="Consolas"/>
    </w:rPr>
  </w:style>
  <w:style w:type="character" w:customStyle="1" w:styleId="MacroTextChar">
    <w:name w:val="Macro Text Char"/>
    <w:link w:val="MacroText"/>
    <w:uiPriority w:val="99"/>
    <w:semiHidden/>
    <w:rsid w:val="00F25326"/>
    <w:rPr>
      <w:rFonts w:ascii="Consolas" w:hAnsi="Consolas" w:cs="Consolas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F2532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="Cambria" w:eastAsia="Times New Roman" w:hAnsi="Cambria"/>
      <w:sz w:val="24"/>
      <w:szCs w:val="24"/>
    </w:rPr>
  </w:style>
  <w:style w:type="character" w:customStyle="1" w:styleId="MessageHeaderChar">
    <w:name w:val="Message Header Char"/>
    <w:link w:val="MessageHeader"/>
    <w:uiPriority w:val="99"/>
    <w:semiHidden/>
    <w:rsid w:val="00F25326"/>
    <w:rPr>
      <w:rFonts w:ascii="Cambria" w:eastAsia="Times New Roman" w:hAnsi="Cambria" w:cs="Times New Roman"/>
      <w:sz w:val="24"/>
      <w:szCs w:val="24"/>
      <w:shd w:val="pct20" w:color="auto" w:fill="auto"/>
    </w:rPr>
  </w:style>
  <w:style w:type="paragraph" w:styleId="NoSpacing">
    <w:name w:val="No Spacing"/>
    <w:uiPriority w:val="1"/>
    <w:rsid w:val="00F25326"/>
    <w:rPr>
      <w:szCs w:val="22"/>
    </w:rPr>
  </w:style>
  <w:style w:type="paragraph" w:styleId="NormalWeb">
    <w:name w:val="Normal (Web)"/>
    <w:basedOn w:val="Normal"/>
    <w:uiPriority w:val="99"/>
    <w:semiHidden/>
    <w:unhideWhenUsed/>
    <w:rsid w:val="00F25326"/>
    <w:rPr>
      <w:rFonts w:ascii="Times New Roman" w:hAnsi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F25326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F25326"/>
    <w:pPr>
      <w:spacing w:after="0" w:line="240" w:lineRule="auto"/>
    </w:pPr>
  </w:style>
  <w:style w:type="character" w:customStyle="1" w:styleId="NoteHeadingChar">
    <w:name w:val="Note Heading Char"/>
    <w:link w:val="NoteHeading"/>
    <w:uiPriority w:val="99"/>
    <w:semiHidden/>
    <w:rsid w:val="00F25326"/>
    <w:rPr>
      <w:sz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F25326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link w:val="PlainText"/>
    <w:uiPriority w:val="99"/>
    <w:semiHidden/>
    <w:rsid w:val="00F25326"/>
    <w:rPr>
      <w:rFonts w:ascii="Consolas" w:hAnsi="Consolas" w:cs="Consolas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F25326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F25326"/>
    <w:rPr>
      <w:i/>
      <w:iCs/>
      <w:color w:val="000000"/>
      <w:sz w:val="20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F25326"/>
  </w:style>
  <w:style w:type="character" w:customStyle="1" w:styleId="SalutationChar">
    <w:name w:val="Salutation Char"/>
    <w:link w:val="Salutation"/>
    <w:uiPriority w:val="99"/>
    <w:semiHidden/>
    <w:rsid w:val="00F25326"/>
    <w:rPr>
      <w:sz w:val="20"/>
    </w:rPr>
  </w:style>
  <w:style w:type="paragraph" w:styleId="Signature">
    <w:name w:val="Signature"/>
    <w:basedOn w:val="Normal"/>
    <w:link w:val="SignatureChar"/>
    <w:uiPriority w:val="99"/>
    <w:semiHidden/>
    <w:unhideWhenUsed/>
    <w:rsid w:val="00F25326"/>
    <w:pPr>
      <w:spacing w:after="0" w:line="240" w:lineRule="auto"/>
      <w:ind w:left="4320"/>
    </w:pPr>
  </w:style>
  <w:style w:type="character" w:customStyle="1" w:styleId="SignatureChar">
    <w:name w:val="Signature Char"/>
    <w:link w:val="Signature"/>
    <w:uiPriority w:val="99"/>
    <w:semiHidden/>
    <w:rsid w:val="00F25326"/>
    <w:rPr>
      <w:sz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5326"/>
    <w:pPr>
      <w:numPr>
        <w:ilvl w:val="1"/>
      </w:numPr>
    </w:pPr>
    <w:rPr>
      <w:rFonts w:ascii="Cambria" w:eastAsia="Times New Roman" w:hAnsi="Cambria"/>
      <w:i/>
      <w:iCs/>
      <w:color w:val="00AAAD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rsid w:val="00F25326"/>
    <w:rPr>
      <w:rFonts w:ascii="Cambria" w:eastAsia="Times New Roman" w:hAnsi="Cambria" w:cs="Times New Roman"/>
      <w:i/>
      <w:iCs/>
      <w:color w:val="00AAAD"/>
      <w:spacing w:val="15"/>
      <w:sz w:val="24"/>
      <w:szCs w:val="24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25326"/>
    <w:pPr>
      <w:spacing w:after="0"/>
      <w:ind w:left="200" w:hanging="200"/>
    </w:pPr>
  </w:style>
  <w:style w:type="paragraph" w:styleId="TableofFigures">
    <w:name w:val="table of figures"/>
    <w:basedOn w:val="Body"/>
    <w:next w:val="Body"/>
    <w:uiPriority w:val="99"/>
    <w:unhideWhenUsed/>
    <w:rsid w:val="00263A93"/>
    <w:pPr>
      <w:spacing w:after="120" w:afterAutospacing="0"/>
    </w:pPr>
  </w:style>
  <w:style w:type="paragraph" w:styleId="TOAHeading">
    <w:name w:val="toa heading"/>
    <w:basedOn w:val="Normal"/>
    <w:next w:val="Normal"/>
    <w:uiPriority w:val="99"/>
    <w:semiHidden/>
    <w:unhideWhenUsed/>
    <w:rsid w:val="00F25326"/>
    <w:pPr>
      <w:spacing w:before="120"/>
    </w:pPr>
    <w:rPr>
      <w:rFonts w:ascii="Cambria" w:eastAsia="Times New Roman" w:hAnsi="Cambria"/>
      <w:b/>
      <w:bCs/>
      <w:sz w:val="24"/>
      <w:szCs w:val="24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25326"/>
    <w:pPr>
      <w:spacing w:after="100"/>
      <w:ind w:left="6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F25326"/>
    <w:pPr>
      <w:spacing w:after="100"/>
      <w:ind w:left="80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25326"/>
    <w:pPr>
      <w:spacing w:after="100"/>
      <w:ind w:left="10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25326"/>
    <w:pPr>
      <w:spacing w:after="100"/>
      <w:ind w:left="12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F25326"/>
    <w:pPr>
      <w:spacing w:after="100"/>
      <w:ind w:left="14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F25326"/>
    <w:pPr>
      <w:spacing w:after="100"/>
      <w:ind w:left="1600"/>
    </w:pPr>
  </w:style>
  <w:style w:type="table" w:customStyle="1" w:styleId="PxCtable">
    <w:name w:val="PxC table"/>
    <w:basedOn w:val="TableNormal"/>
    <w:uiPriority w:val="99"/>
    <w:rsid w:val="008713AB"/>
    <w:tblPr>
      <w:tblStyleRowBandSize w:val="1"/>
    </w:tblPr>
    <w:tcPr>
      <w:shd w:val="clear" w:color="auto" w:fill="FFFFFF"/>
    </w:tcPr>
    <w:tblStylePr w:type="firstRow">
      <w:rPr>
        <w:rFonts w:ascii="Gulim" w:hAnsi="Gulim"/>
        <w:b/>
        <w:color w:val="FFFFFF"/>
      </w:rPr>
      <w:tblPr/>
      <w:tcPr>
        <w:shd w:val="clear" w:color="auto" w:fill="AAC6D3"/>
      </w:tcPr>
    </w:tblStylePr>
    <w:tblStylePr w:type="lastRow">
      <w:tblPr/>
      <w:tcPr>
        <w:tcBorders>
          <w:bottom w:val="nil"/>
        </w:tcBorders>
        <w:shd w:val="clear" w:color="auto" w:fill="FFFFFF"/>
      </w:tcPr>
    </w:tblStylePr>
    <w:tblStylePr w:type="band1Horz">
      <w:tblPr/>
      <w:tcPr>
        <w:tcBorders>
          <w:bottom w:val="single" w:sz="4" w:space="0" w:color="E0EAF0"/>
        </w:tcBorders>
        <w:shd w:val="clear" w:color="auto" w:fill="FFFFFF"/>
      </w:tcPr>
    </w:tblStylePr>
    <w:tblStylePr w:type="band2Horz">
      <w:tblPr/>
      <w:tcPr>
        <w:tcBorders>
          <w:bottom w:val="single" w:sz="4" w:space="0" w:color="E0EAF0"/>
        </w:tcBorders>
        <w:shd w:val="clear" w:color="auto" w:fill="E0EAF0"/>
      </w:tcPr>
    </w:tblStylePr>
  </w:style>
  <w:style w:type="table" w:styleId="LightList-Accent5">
    <w:name w:val="Light List Accent 5"/>
    <w:basedOn w:val="TableNormal"/>
    <w:uiPriority w:val="61"/>
    <w:rsid w:val="005A423D"/>
    <w:tblPr>
      <w:tblStyleRowBandSize w:val="1"/>
      <w:tblStyleColBandSize w:val="1"/>
      <w:tblBorders>
        <w:top w:val="single" w:sz="8" w:space="0" w:color="AAC6D3"/>
        <w:left w:val="single" w:sz="8" w:space="0" w:color="AAC6D3"/>
        <w:bottom w:val="single" w:sz="8" w:space="0" w:color="AAC6D3"/>
        <w:right w:val="single" w:sz="8" w:space="0" w:color="AAC6D3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AAC6D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AC6D3"/>
          <w:left w:val="single" w:sz="8" w:space="0" w:color="AAC6D3"/>
          <w:bottom w:val="single" w:sz="8" w:space="0" w:color="AAC6D3"/>
          <w:right w:val="single" w:sz="8" w:space="0" w:color="AAC6D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AC6D3"/>
          <w:left w:val="single" w:sz="8" w:space="0" w:color="AAC6D3"/>
          <w:bottom w:val="single" w:sz="8" w:space="0" w:color="AAC6D3"/>
          <w:right w:val="single" w:sz="8" w:space="0" w:color="AAC6D3"/>
        </w:tcBorders>
      </w:tcPr>
    </w:tblStylePr>
    <w:tblStylePr w:type="band1Horz">
      <w:tblPr/>
      <w:tcPr>
        <w:tcBorders>
          <w:top w:val="single" w:sz="8" w:space="0" w:color="AAC6D3"/>
          <w:left w:val="single" w:sz="8" w:space="0" w:color="AAC6D3"/>
          <w:bottom w:val="single" w:sz="8" w:space="0" w:color="AAC6D3"/>
          <w:right w:val="single" w:sz="8" w:space="0" w:color="AAC6D3"/>
        </w:tcBorders>
      </w:tcPr>
    </w:tblStylePr>
  </w:style>
  <w:style w:type="paragraph" w:customStyle="1" w:styleId="Picture">
    <w:name w:val="Picture"/>
    <w:basedOn w:val="Body"/>
    <w:rsid w:val="00716E57"/>
    <w:pPr>
      <w:keepNext/>
      <w:spacing w:before="0" w:after="0" w:afterAutospacing="0" w:line="240" w:lineRule="auto"/>
    </w:pPr>
    <w:rPr>
      <w:sz w:val="16"/>
      <w:szCs w:val="16"/>
    </w:rPr>
  </w:style>
  <w:style w:type="paragraph" w:customStyle="1" w:styleId="Notes">
    <w:name w:val="Notes"/>
    <w:basedOn w:val="Normal"/>
    <w:link w:val="NotesChar"/>
    <w:rsid w:val="001B1630"/>
    <w:pPr>
      <w:tabs>
        <w:tab w:val="left" w:pos="1350"/>
      </w:tabs>
      <w:ind w:left="1350" w:right="1080" w:hanging="630"/>
    </w:pPr>
    <w:rPr>
      <w:i/>
    </w:rPr>
  </w:style>
  <w:style w:type="paragraph" w:customStyle="1" w:styleId="Note">
    <w:name w:val="Note"/>
    <w:basedOn w:val="Notes"/>
    <w:next w:val="Body"/>
    <w:link w:val="NoteChar"/>
    <w:qFormat/>
    <w:rsid w:val="001B1630"/>
  </w:style>
  <w:style w:type="paragraph" w:customStyle="1" w:styleId="Appendix1">
    <w:name w:val="Appendix 1"/>
    <w:basedOn w:val="Heading1"/>
    <w:next w:val="Body"/>
    <w:rsid w:val="00D768FA"/>
    <w:pPr>
      <w:pageBreakBefore/>
      <w:pBdr>
        <w:top w:val="single" w:sz="4" w:space="12" w:color="AAC6D3"/>
        <w:left w:val="single" w:sz="4" w:space="0" w:color="AAC6D3"/>
        <w:bottom w:val="single" w:sz="4" w:space="12" w:color="AAC6D3"/>
        <w:right w:val="single" w:sz="4" w:space="0" w:color="AAC6D3"/>
      </w:pBdr>
      <w:jc w:val="center"/>
    </w:pPr>
  </w:style>
  <w:style w:type="character" w:customStyle="1" w:styleId="NotesChar">
    <w:name w:val="Notes Char"/>
    <w:link w:val="Notes"/>
    <w:rsid w:val="001B1630"/>
    <w:rPr>
      <w:rFonts w:ascii="Gill Alt One MT" w:hAnsi="Gill Alt One MT"/>
      <w:i/>
    </w:rPr>
  </w:style>
  <w:style w:type="character" w:customStyle="1" w:styleId="NoteChar">
    <w:name w:val="Note Char"/>
    <w:link w:val="Note"/>
    <w:rsid w:val="001B1630"/>
    <w:rPr>
      <w:rFonts w:ascii="Gill Alt One MT" w:hAnsi="Gill Alt One MT"/>
      <w:i/>
    </w:rPr>
  </w:style>
  <w:style w:type="paragraph" w:customStyle="1" w:styleId="TableDescription">
    <w:name w:val="TableDescription"/>
    <w:basedOn w:val="Normal"/>
    <w:uiPriority w:val="99"/>
    <w:rsid w:val="00A6251A"/>
    <w:pPr>
      <w:autoSpaceDE w:val="0"/>
      <w:autoSpaceDN w:val="0"/>
      <w:adjustRightInd w:val="0"/>
      <w:spacing w:after="120" w:line="240" w:lineRule="auto"/>
    </w:pPr>
    <w:rPr>
      <w:rFonts w:ascii="Arial Unicode MS" w:eastAsiaTheme="minorEastAsia" w:hAnsi="Arial Unicode MS" w:cs="Arial Unicode MS"/>
      <w:i/>
      <w:iCs/>
      <w:color w:val="323C46"/>
      <w:sz w:val="20"/>
      <w:szCs w:val="20"/>
    </w:rPr>
  </w:style>
  <w:style w:type="paragraph" w:customStyle="1" w:styleId="TableRow">
    <w:name w:val="TableRow"/>
    <w:basedOn w:val="Normal"/>
    <w:uiPriority w:val="99"/>
    <w:rsid w:val="00A6251A"/>
    <w:pPr>
      <w:autoSpaceDE w:val="0"/>
      <w:autoSpaceDN w:val="0"/>
      <w:adjustRightInd w:val="0"/>
      <w:spacing w:after="0" w:line="240" w:lineRule="auto"/>
    </w:pPr>
    <w:rPr>
      <w:rFonts w:ascii="Arial Unicode MS" w:eastAsiaTheme="minorEastAsia" w:hAnsi="Arial Unicode MS" w:cs="Arial Unicode MS"/>
      <w:color w:val="323C46"/>
      <w:sz w:val="16"/>
      <w:szCs w:val="16"/>
    </w:rPr>
  </w:style>
  <w:style w:type="paragraph" w:customStyle="1" w:styleId="HeadingTableRow">
    <w:name w:val="HeadingTableRow"/>
    <w:basedOn w:val="TableRow"/>
    <w:uiPriority w:val="99"/>
    <w:rsid w:val="00A6251A"/>
    <w:rPr>
      <w:b/>
      <w:bCs/>
      <w:color w:va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spinega\Documents\My%20Office%20Templates\JSP\DataBootCamp.dotm" TargetMode="External"/></Relationship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DataBootCamp.dotm</Template>
  <TotalTime>7</TotalTime>
  <Pages>2</Pages>
  <Words>110</Words>
  <Characters>737</Characters>
  <Application>Microsoft Office Word</Application>
  <DocSecurity>0</DocSecurity>
  <Lines>184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LOGIC+ Beyond Hanover Fair 2014</Company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Jeffrey S. Pinegar</dc:creator>
  <cp:lastModifiedBy>Jeffrey S. Pinegar</cp:lastModifiedBy>
  <cp:revision>1</cp:revision>
  <cp:lastPrinted>2014-03-20T14:39:00Z</cp:lastPrinted>
  <dcterms:created xsi:type="dcterms:W3CDTF">2022-11-23T15:36:00Z</dcterms:created>
  <dcterms:modified xsi:type="dcterms:W3CDTF">2022-11-23T15:43:00Z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c167cf06-57a5-4cc2-bb9c-f911303a464b</vt:lpwstr>
  </property>
</Properties>
</file>